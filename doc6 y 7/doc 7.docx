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3515" w14:textId="77777777" w:rsidR="00395F94" w:rsidRPr="00D3460C" w:rsidRDefault="00EB371D" w:rsidP="00C12D13">
      <w:pPr>
        <w:pStyle w:val="Encabezado"/>
        <w:tabs>
          <w:tab w:val="clear" w:pos="4252"/>
          <w:tab w:val="clear" w:pos="8504"/>
        </w:tabs>
        <w:jc w:val="left"/>
        <w:rPr>
          <w:rFonts w:ascii="TheSansCorrespondence" w:hAnsi="TheSansCorrespondence"/>
          <w:b/>
          <w:bCs/>
          <w:sz w:val="24"/>
        </w:rPr>
      </w:pPr>
      <w:r>
        <w:rPr>
          <w:rFonts w:ascii="Verdana" w:hAnsi="Verdana" w:cs="Arial"/>
          <w:noProof/>
          <w:color w:val="C45911"/>
          <w:lang w:val="es-PE" w:eastAsia="es-PE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734B0CF" wp14:editId="6B6FE238">
                <wp:simplePos x="0" y="0"/>
                <wp:positionH relativeFrom="page">
                  <wp:posOffset>-66040</wp:posOffset>
                </wp:positionH>
                <wp:positionV relativeFrom="page">
                  <wp:posOffset>-457200</wp:posOffset>
                </wp:positionV>
                <wp:extent cx="1565910" cy="10502900"/>
                <wp:effectExtent l="635" t="0" r="0" b="317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5910" cy="10502900"/>
                          <a:chOff x="0" y="0"/>
                          <a:chExt cx="2906" cy="16840"/>
                        </a:xfrm>
                      </wpg:grpSpPr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96" cy="16840"/>
                            <a:chOff x="0" y="0"/>
                            <a:chExt cx="2896" cy="16840"/>
                          </a:xfrm>
                        </wpg:grpSpPr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896" cy="16840"/>
                            </a:xfrm>
                            <a:custGeom>
                              <a:avLst/>
                              <a:gdLst>
                                <a:gd name="T0" fmla="*/ 0 w 2896"/>
                                <a:gd name="T1" fmla="*/ 16840 h 16840"/>
                                <a:gd name="T2" fmla="*/ 2896 w 2896"/>
                                <a:gd name="T3" fmla="*/ 16840 h 16840"/>
                                <a:gd name="T4" fmla="*/ 2896 w 2896"/>
                                <a:gd name="T5" fmla="*/ 0 h 16840"/>
                                <a:gd name="T6" fmla="*/ 0 w 2896"/>
                                <a:gd name="T7" fmla="*/ 0 h 16840"/>
                                <a:gd name="T8" fmla="*/ 0 w 2896"/>
                                <a:gd name="T9" fmla="*/ 16840 h 16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96" h="16840">
                                  <a:moveTo>
                                    <a:pt x="0" y="16840"/>
                                  </a:moveTo>
                                  <a:lnTo>
                                    <a:pt x="2896" y="16840"/>
                                  </a:lnTo>
                                  <a:lnTo>
                                    <a:pt x="28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40"/>
                                  </a:lnTo>
                                </a:path>
                              </a:pathLst>
                            </a:custGeom>
                            <a:solidFill>
                              <a:srgbClr val="0061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" y="1"/>
                              <a:ext cx="2896" cy="237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5ED6C" id="Group 4" o:spid="_x0000_s1026" style="position:absolute;margin-left:-5.2pt;margin-top:-36pt;width:123.3pt;height:827pt;z-index:-251658240;mso-position-horizontal-relative:page;mso-position-vertical-relative:page" coordsize="2906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">
                <v:group id="Group 5" o:spid="_x0000_s1027" style="position:absolute;width:2896;height:16840" coordsize="2896,1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6" o:spid="_x0000_s1028" style="position:absolute;width:2896;height:16840;visibility:visible;mso-wrap-style:square;v-text-anchor:top" coordsize="2896,1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" path="m,16840r2896,l2896,,,,,16840e" fillcolor="#00619b" stroked="f">
                    <v:path arrowok="t" o:connecttype="custom" o:connectlocs="0,16840;2896,16840;2896,0;0,0;0,16840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29" type="#_x0000_t75" style="position:absolute;left:1;top:1;width:2896;height:2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">
                    <v:imagedata r:id="rId9" o:title="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TheSansCorrespondence" w:hAnsi="TheSansCorrespondence"/>
          <w:b/>
          <w:bCs/>
          <w:noProof/>
          <w:sz w:val="24"/>
          <w:lang w:val="es-PE" w:eastAsia="es-PE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E466333" wp14:editId="2D5861E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494155" cy="10693400"/>
                <wp:effectExtent l="0" t="0" r="1270" b="317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4155" cy="10693400"/>
                          <a:chOff x="0" y="0"/>
                          <a:chExt cx="2896" cy="1684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6" cy="16840"/>
                          </a:xfrm>
                          <a:custGeom>
                            <a:avLst/>
                            <a:gdLst>
                              <a:gd name="T0" fmla="*/ 0 w 2896"/>
                              <a:gd name="T1" fmla="*/ 16840 h 16840"/>
                              <a:gd name="T2" fmla="*/ 2896 w 2896"/>
                              <a:gd name="T3" fmla="*/ 16840 h 16840"/>
                              <a:gd name="T4" fmla="*/ 2896 w 2896"/>
                              <a:gd name="T5" fmla="*/ 0 h 16840"/>
                              <a:gd name="T6" fmla="*/ 0 w 2896"/>
                              <a:gd name="T7" fmla="*/ 0 h 16840"/>
                              <a:gd name="T8" fmla="*/ 0 w 2896"/>
                              <a:gd name="T9" fmla="*/ 16840 h 16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96" h="16840">
                                <a:moveTo>
                                  <a:pt x="0" y="16840"/>
                                </a:moveTo>
                                <a:lnTo>
                                  <a:pt x="2896" y="16840"/>
                                </a:lnTo>
                                <a:lnTo>
                                  <a:pt x="28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40"/>
                                </a:lnTo>
                              </a:path>
                            </a:pathLst>
                          </a:custGeom>
                          <a:solidFill>
                            <a:srgbClr val="0061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F12AF" id="Group 2" o:spid="_x0000_s1026" style="position:absolute;margin-left:0;margin-top:0;width:117.65pt;height:842pt;z-index:-251659264;mso-position-horizontal-relative:page;mso-position-vertical-relative:page" coordsize="2896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">
                <v:shape id="Freeform 3" o:spid="_x0000_s1027" style="position:absolute;width:2896;height:16840;visibility:visible;mso-wrap-style:square;v-text-anchor:top" coordsize="2896,1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" path="m,16840r2896,l2896,,,,,16840e" fillcolor="#00619b" stroked="f">
                  <v:path arrowok="t" o:connecttype="custom" o:connectlocs="0,16840;2896,16840;2896,0;0,0;0,16840" o:connectangles="0,0,0,0,0"/>
                </v:shape>
                <w10:wrap anchorx="page" anchory="page"/>
              </v:group>
            </w:pict>
          </mc:Fallback>
        </mc:AlternateContent>
      </w:r>
    </w:p>
    <w:p w14:paraId="0779463E" w14:textId="77777777" w:rsidR="00C31620" w:rsidRDefault="00C31620" w:rsidP="00E91A6A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14:paraId="5288634F" w14:textId="77777777" w:rsidR="00395F94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14:paraId="55569CAC" w14:textId="77777777" w:rsidR="00395F94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14:paraId="76C55D8E" w14:textId="77777777" w:rsidR="00395F94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14:paraId="0CA30015" w14:textId="77777777" w:rsidR="00CD700E" w:rsidRDefault="0070350C" w:rsidP="004843B2">
      <w:pPr>
        <w:pStyle w:val="Encabezado"/>
        <w:tabs>
          <w:tab w:val="clear" w:pos="4252"/>
          <w:tab w:val="clear" w:pos="8504"/>
        </w:tabs>
        <w:ind w:left="1440"/>
        <w:jc w:val="center"/>
        <w:rPr>
          <w:rFonts w:ascii="Verdana" w:hAnsi="Verdana" w:cs="Arial"/>
          <w:color w:val="C45911"/>
        </w:rPr>
      </w:pPr>
      <w:r w:rsidRPr="0070350C">
        <w:rPr>
          <w:rFonts w:ascii="Verdana" w:hAnsi="Verdana" w:cs="Tahoma"/>
          <w:b/>
          <w:bCs/>
          <w:color w:val="2E74B5"/>
          <w:sz w:val="44"/>
          <w:szCs w:val="44"/>
        </w:rPr>
        <w:t>Desarrollo de Sistemas de la Información con mención en Inteligencia de Negocio</w:t>
      </w:r>
    </w:p>
    <w:p w14:paraId="6446E3E4" w14:textId="77777777" w:rsidR="00721446" w:rsidRDefault="00721446" w:rsidP="0055662A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color w:val="C45911"/>
        </w:rPr>
      </w:pPr>
    </w:p>
    <w:p w14:paraId="0EA19FDC" w14:textId="77777777" w:rsidR="00721446" w:rsidRDefault="00721446" w:rsidP="0055662A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color w:val="C45911"/>
        </w:rPr>
      </w:pPr>
    </w:p>
    <w:p w14:paraId="697E8254" w14:textId="77777777" w:rsidR="00721446" w:rsidRPr="00A67905" w:rsidRDefault="00721446" w:rsidP="0055662A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color w:val="C45911"/>
        </w:rPr>
      </w:pPr>
    </w:p>
    <w:p w14:paraId="355AAE54" w14:textId="747EBF02" w:rsidR="00DF2D59" w:rsidRPr="007F28C9" w:rsidRDefault="004843B2" w:rsidP="00DF2D59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i/>
          <w:sz w:val="36"/>
          <w:szCs w:val="36"/>
        </w:rPr>
      </w:pPr>
      <w:r>
        <w:rPr>
          <w:rFonts w:ascii="Verdana" w:hAnsi="Verdana" w:cs="Arial"/>
          <w:i/>
          <w:sz w:val="36"/>
          <w:szCs w:val="36"/>
        </w:rPr>
        <w:t xml:space="preserve">        </w:t>
      </w:r>
      <w:r w:rsidR="001B3DB7">
        <w:rPr>
          <w:rFonts w:ascii="Verdana" w:hAnsi="Verdana" w:cs="Arial"/>
          <w:i/>
          <w:sz w:val="36"/>
          <w:szCs w:val="36"/>
        </w:rPr>
        <w:t>(</w:t>
      </w:r>
      <w:r w:rsidR="0059531E">
        <w:rPr>
          <w:rFonts w:ascii="Tahoma" w:hAnsi="Tahoma" w:cs="Tahoma"/>
          <w:i/>
          <w:sz w:val="36"/>
          <w:szCs w:val="36"/>
        </w:rPr>
        <w:t>ELGIE RESTAURANT</w:t>
      </w:r>
      <w:r w:rsidR="00FB0F9E">
        <w:rPr>
          <w:rFonts w:ascii="Verdana" w:hAnsi="Verdana" w:cs="Arial"/>
          <w:i/>
          <w:sz w:val="36"/>
          <w:szCs w:val="36"/>
        </w:rPr>
        <w:t>)</w:t>
      </w:r>
      <w:r w:rsidR="00DF2D59" w:rsidRPr="007F28C9">
        <w:rPr>
          <w:rFonts w:ascii="Verdana" w:hAnsi="Verdana" w:cs="Arial"/>
          <w:i/>
          <w:sz w:val="36"/>
          <w:szCs w:val="36"/>
        </w:rPr>
        <w:t xml:space="preserve"> </w:t>
      </w:r>
    </w:p>
    <w:p w14:paraId="72DE8FE0" w14:textId="77777777" w:rsidR="00AC4AEB" w:rsidRPr="00E50F15" w:rsidRDefault="00AC4AEB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14:paraId="5F426987" w14:textId="77777777" w:rsidR="00AC4AEB" w:rsidRPr="00E50F15" w:rsidRDefault="00AC4AEB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14:paraId="11D74247" w14:textId="77777777" w:rsidR="00AC4AEB" w:rsidRPr="00E50F15" w:rsidRDefault="00AC4AEB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14:paraId="0A16564B" w14:textId="77777777" w:rsidR="00AC4AEB" w:rsidRPr="00740653" w:rsidRDefault="004843B2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Tahoma"/>
          <w:b/>
          <w:bCs/>
          <w:sz w:val="36"/>
          <w:szCs w:val="36"/>
          <w:lang w:val="es-ES"/>
        </w:rPr>
      </w:pPr>
      <w:r>
        <w:rPr>
          <w:rFonts w:ascii="Verdana" w:hAnsi="Verdana" w:cs="Tahoma"/>
          <w:b/>
          <w:bCs/>
          <w:sz w:val="36"/>
          <w:szCs w:val="36"/>
          <w:lang w:val="es-ES"/>
        </w:rPr>
        <w:t xml:space="preserve">         </w:t>
      </w:r>
      <w:r w:rsidR="00476CC6">
        <w:rPr>
          <w:rFonts w:ascii="Verdana" w:hAnsi="Verdana" w:cs="Tahoma"/>
          <w:b/>
          <w:bCs/>
          <w:sz w:val="36"/>
          <w:szCs w:val="36"/>
          <w:lang w:val="es-ES"/>
        </w:rPr>
        <w:t>FA</w:t>
      </w:r>
      <w:r w:rsidR="0070350C">
        <w:rPr>
          <w:rFonts w:ascii="Verdana" w:hAnsi="Verdana" w:cs="Tahoma"/>
          <w:b/>
          <w:bCs/>
          <w:sz w:val="36"/>
          <w:szCs w:val="36"/>
          <w:lang w:val="es-ES"/>
        </w:rPr>
        <w:t>I</w:t>
      </w:r>
      <w:r w:rsidR="0055662A" w:rsidRPr="0055662A">
        <w:rPr>
          <w:rFonts w:ascii="Verdana" w:hAnsi="Verdana" w:cs="Tahoma"/>
          <w:b/>
          <w:bCs/>
          <w:sz w:val="36"/>
          <w:szCs w:val="36"/>
          <w:lang w:val="es-ES"/>
        </w:rPr>
        <w:t>-10</w:t>
      </w:r>
      <w:r w:rsidR="00A303E2">
        <w:rPr>
          <w:rFonts w:ascii="Verdana" w:hAnsi="Verdana" w:cs="Tahoma"/>
          <w:b/>
          <w:bCs/>
          <w:sz w:val="36"/>
          <w:szCs w:val="36"/>
          <w:lang w:val="es-ES"/>
        </w:rPr>
        <w:t>6</w:t>
      </w:r>
      <w:r w:rsidR="0055662A">
        <w:rPr>
          <w:rFonts w:ascii="Verdana" w:hAnsi="Verdana" w:cs="Tahoma"/>
          <w:b/>
          <w:bCs/>
          <w:sz w:val="36"/>
          <w:szCs w:val="36"/>
          <w:lang w:val="es-ES"/>
        </w:rPr>
        <w:t xml:space="preserve"> </w:t>
      </w:r>
      <w:r w:rsidR="00DC1EB5">
        <w:rPr>
          <w:rFonts w:ascii="Verdana" w:hAnsi="Verdana" w:cs="Tahoma"/>
          <w:b/>
          <w:bCs/>
          <w:sz w:val="36"/>
          <w:szCs w:val="36"/>
          <w:lang w:val="es-ES"/>
        </w:rPr>
        <w:t xml:space="preserve">Requerimientos </w:t>
      </w:r>
      <w:r w:rsidR="00A303E2">
        <w:rPr>
          <w:rFonts w:ascii="Verdana" w:hAnsi="Verdana" w:cs="Tahoma"/>
          <w:b/>
          <w:bCs/>
          <w:sz w:val="36"/>
          <w:szCs w:val="36"/>
          <w:lang w:val="es-ES"/>
        </w:rPr>
        <w:t>Técnicos</w:t>
      </w:r>
    </w:p>
    <w:p w14:paraId="15F92D14" w14:textId="77777777" w:rsidR="00AC4AEB" w:rsidRPr="00740653" w:rsidRDefault="00AC4AEB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  <w:lang w:val="es-ES"/>
        </w:rPr>
      </w:pPr>
    </w:p>
    <w:p w14:paraId="134303BA" w14:textId="77777777" w:rsidR="00AC4AEB" w:rsidRPr="00740653" w:rsidRDefault="00AC4AEB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  <w:lang w:val="es-ES"/>
        </w:rPr>
      </w:pPr>
    </w:p>
    <w:p w14:paraId="0CF2B789" w14:textId="77777777" w:rsidR="00AC4AEB" w:rsidRPr="00740653" w:rsidRDefault="00AC4AEB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  <w:lang w:val="es-ES"/>
        </w:rPr>
      </w:pPr>
    </w:p>
    <w:p w14:paraId="5677C8C0" w14:textId="77777777" w:rsidR="00AC4AEB" w:rsidRPr="00963B87" w:rsidRDefault="00AC4AEB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t>Versión 1.0</w:t>
      </w:r>
    </w:p>
    <w:p w14:paraId="4C5D609D" w14:textId="77777777" w:rsidR="00877D4B" w:rsidRDefault="00877D4B" w:rsidP="00B245F7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Tahoma"/>
          <w:b/>
          <w:sz w:val="32"/>
          <w:szCs w:val="32"/>
          <w:lang w:val="es-ES"/>
        </w:rPr>
      </w:pPr>
    </w:p>
    <w:p w14:paraId="35505255" w14:textId="77777777" w:rsidR="00B245F7" w:rsidRDefault="004E105A" w:rsidP="00B245F7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Tahoma"/>
          <w:b/>
          <w:sz w:val="32"/>
          <w:szCs w:val="32"/>
        </w:rPr>
      </w:pPr>
      <w:r>
        <w:rPr>
          <w:rFonts w:ascii="Verdana" w:hAnsi="Verdana" w:cs="Tahoma"/>
          <w:b/>
          <w:sz w:val="32"/>
          <w:szCs w:val="32"/>
        </w:rPr>
        <w:t>2020</w:t>
      </w:r>
      <w:r w:rsidR="00B245F7">
        <w:rPr>
          <w:rFonts w:ascii="Verdana" w:hAnsi="Verdana" w:cs="Tahoma"/>
          <w:b/>
          <w:sz w:val="32"/>
          <w:szCs w:val="32"/>
        </w:rPr>
        <w:t xml:space="preserve"> - </w:t>
      </w:r>
      <w:r w:rsidR="00721446">
        <w:rPr>
          <w:rFonts w:ascii="Verdana" w:hAnsi="Verdana" w:cs="Tahoma"/>
          <w:b/>
          <w:sz w:val="32"/>
          <w:szCs w:val="32"/>
        </w:rPr>
        <w:t>I</w:t>
      </w:r>
      <w:r w:rsidR="005300E4">
        <w:rPr>
          <w:rFonts w:ascii="Verdana" w:hAnsi="Verdana" w:cs="Tahoma"/>
          <w:b/>
          <w:sz w:val="32"/>
          <w:szCs w:val="32"/>
        </w:rPr>
        <w:t>I</w:t>
      </w:r>
    </w:p>
    <w:p w14:paraId="657364E9" w14:textId="77777777" w:rsidR="00AC4AEB" w:rsidRDefault="00AC4AEB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Tahoma"/>
          <w:b/>
          <w:sz w:val="32"/>
          <w:szCs w:val="32"/>
        </w:rPr>
      </w:pPr>
    </w:p>
    <w:p w14:paraId="16F33D47" w14:textId="77777777" w:rsidR="00721446" w:rsidRDefault="00721446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Tahoma"/>
          <w:b/>
          <w:sz w:val="32"/>
          <w:szCs w:val="32"/>
        </w:rPr>
      </w:pPr>
    </w:p>
    <w:p w14:paraId="0C827F39" w14:textId="77777777" w:rsidR="00721446" w:rsidRDefault="00721446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Tahoma"/>
          <w:b/>
          <w:sz w:val="32"/>
          <w:szCs w:val="32"/>
        </w:rPr>
      </w:pPr>
    </w:p>
    <w:p w14:paraId="05576A8D" w14:textId="77777777" w:rsidR="00721446" w:rsidRDefault="00721446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Tahoma"/>
          <w:b/>
          <w:sz w:val="32"/>
          <w:szCs w:val="32"/>
        </w:rPr>
      </w:pPr>
    </w:p>
    <w:tbl>
      <w:tblPr>
        <w:tblW w:w="0" w:type="auto"/>
        <w:tblInd w:w="1242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70"/>
      </w:tblGrid>
      <w:tr w:rsidR="00BD1AA0" w:rsidRPr="00020256" w14:paraId="1ECF02DE" w14:textId="77777777" w:rsidTr="00C12D13">
        <w:tc>
          <w:tcPr>
            <w:tcW w:w="993" w:type="dxa"/>
            <w:shd w:val="clear" w:color="auto" w:fill="auto"/>
          </w:tcPr>
          <w:p w14:paraId="059F6996" w14:textId="77777777" w:rsidR="00BD1AA0" w:rsidRPr="00020256" w:rsidRDefault="00BD1AA0" w:rsidP="0002025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020256">
              <w:rPr>
                <w:rFonts w:cs="Arial"/>
                <w:b/>
                <w:sz w:val="24"/>
                <w:szCs w:val="24"/>
              </w:rPr>
              <w:t>Numero</w:t>
            </w:r>
          </w:p>
        </w:tc>
        <w:tc>
          <w:tcPr>
            <w:tcW w:w="7336" w:type="dxa"/>
            <w:shd w:val="clear" w:color="auto" w:fill="auto"/>
          </w:tcPr>
          <w:p w14:paraId="4FA2421C" w14:textId="77777777" w:rsidR="00BD1AA0" w:rsidRPr="00020256" w:rsidRDefault="00BD1AA0" w:rsidP="0002025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020256">
              <w:rPr>
                <w:rFonts w:cs="Arial"/>
                <w:b/>
                <w:sz w:val="24"/>
                <w:szCs w:val="24"/>
              </w:rPr>
              <w:t>Apellidos y Nombres</w:t>
            </w:r>
          </w:p>
        </w:tc>
      </w:tr>
      <w:tr w:rsidR="00BD1AA0" w:rsidRPr="00020256" w14:paraId="3ADE8925" w14:textId="77777777" w:rsidTr="00C12D13">
        <w:tc>
          <w:tcPr>
            <w:tcW w:w="993" w:type="dxa"/>
            <w:shd w:val="clear" w:color="auto" w:fill="auto"/>
          </w:tcPr>
          <w:p w14:paraId="06ADB832" w14:textId="77777777" w:rsidR="00BD1AA0" w:rsidRPr="00020256" w:rsidRDefault="00BD1AA0" w:rsidP="0002025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sz w:val="24"/>
                <w:szCs w:val="24"/>
              </w:rPr>
            </w:pPr>
            <w:r w:rsidRPr="0002025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7336" w:type="dxa"/>
            <w:shd w:val="clear" w:color="auto" w:fill="auto"/>
          </w:tcPr>
          <w:p w14:paraId="51801CD2" w14:textId="2D796508" w:rsidR="00BD1AA0" w:rsidRPr="00020256" w:rsidRDefault="00A27130" w:rsidP="0002025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973D27">
              <w:rPr>
                <w:rFonts w:cs="Arial"/>
                <w:sz w:val="24"/>
                <w:szCs w:val="24"/>
              </w:rPr>
              <w:t>Garc</w:t>
            </w:r>
            <w:r w:rsidR="00AF0403">
              <w:rPr>
                <w:rFonts w:cs="Arial"/>
                <w:sz w:val="24"/>
                <w:szCs w:val="24"/>
              </w:rPr>
              <w:t>í</w:t>
            </w:r>
            <w:r w:rsidR="00973D27">
              <w:rPr>
                <w:rFonts w:cs="Arial"/>
                <w:sz w:val="24"/>
                <w:szCs w:val="24"/>
              </w:rPr>
              <w:t>a Collazos Wilmer Alejandro</w:t>
            </w:r>
          </w:p>
        </w:tc>
      </w:tr>
      <w:tr w:rsidR="00BD1AA0" w:rsidRPr="00020256" w14:paraId="3514880D" w14:textId="77777777" w:rsidTr="00C12D13">
        <w:tc>
          <w:tcPr>
            <w:tcW w:w="993" w:type="dxa"/>
            <w:shd w:val="clear" w:color="auto" w:fill="auto"/>
          </w:tcPr>
          <w:p w14:paraId="064016A7" w14:textId="77777777" w:rsidR="00BD1AA0" w:rsidRPr="00020256" w:rsidRDefault="00BD1AA0" w:rsidP="0002025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sz w:val="24"/>
                <w:szCs w:val="24"/>
              </w:rPr>
            </w:pPr>
            <w:r w:rsidRPr="0002025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7336" w:type="dxa"/>
            <w:shd w:val="clear" w:color="auto" w:fill="auto"/>
          </w:tcPr>
          <w:p w14:paraId="63B1BFB6" w14:textId="77777777" w:rsidR="00BD1AA0" w:rsidRPr="00020256" w:rsidRDefault="006F7B62" w:rsidP="0002025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Soto Cunya Alonso</w:t>
            </w:r>
            <w:r w:rsidR="00A27130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BD1AA0" w:rsidRPr="00020256" w14:paraId="32178040" w14:textId="77777777" w:rsidTr="00C12D13">
        <w:tc>
          <w:tcPr>
            <w:tcW w:w="993" w:type="dxa"/>
            <w:shd w:val="clear" w:color="auto" w:fill="auto"/>
          </w:tcPr>
          <w:p w14:paraId="6FB439E1" w14:textId="77777777" w:rsidR="00BD1AA0" w:rsidRPr="00020256" w:rsidRDefault="00BD1AA0" w:rsidP="0002025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sz w:val="24"/>
                <w:szCs w:val="24"/>
              </w:rPr>
            </w:pPr>
            <w:r w:rsidRPr="00020256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7336" w:type="dxa"/>
            <w:shd w:val="clear" w:color="auto" w:fill="auto"/>
          </w:tcPr>
          <w:p w14:paraId="701D60CD" w14:textId="77777777" w:rsidR="00BD1AA0" w:rsidRPr="00020256" w:rsidRDefault="00A27130" w:rsidP="0002025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</w:tr>
    </w:tbl>
    <w:p w14:paraId="4A9FE0C1" w14:textId="77777777" w:rsidR="002F6FDA" w:rsidRPr="00AE0234" w:rsidRDefault="002F6FDA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imes New Roman" w:hAnsi="Times New Roman"/>
          <w:sz w:val="28"/>
          <w:szCs w:val="28"/>
        </w:rPr>
      </w:pPr>
    </w:p>
    <w:p w14:paraId="727E2D38" w14:textId="77777777" w:rsidR="00047801" w:rsidRPr="002F6FDA" w:rsidRDefault="00047801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cs="Arial"/>
          <w:sz w:val="28"/>
          <w:szCs w:val="28"/>
        </w:rPr>
      </w:pPr>
    </w:p>
    <w:p w14:paraId="6D99A6C4" w14:textId="77777777" w:rsidR="00833708" w:rsidRDefault="00833708" w:rsidP="009A4296">
      <w:pPr>
        <w:pStyle w:val="Encabezado"/>
        <w:tabs>
          <w:tab w:val="clear" w:pos="4252"/>
          <w:tab w:val="clear" w:pos="8504"/>
        </w:tabs>
        <w:ind w:left="720"/>
        <w:rPr>
          <w:rFonts w:cs="Arial"/>
        </w:rPr>
      </w:pPr>
    </w:p>
    <w:p w14:paraId="3A9F9CEC" w14:textId="77777777" w:rsidR="001C5399" w:rsidRPr="003E5386" w:rsidRDefault="00833708" w:rsidP="001C5399">
      <w:pPr>
        <w:pStyle w:val="Ttulo"/>
        <w:ind w:left="720"/>
        <w:rPr>
          <w:rFonts w:ascii="Tahoma" w:hAnsi="Tahoma" w:cs="Tahoma"/>
        </w:rPr>
      </w:pPr>
      <w:r>
        <w:br w:type="page"/>
      </w:r>
    </w:p>
    <w:p w14:paraId="1853DCFC" w14:textId="77777777" w:rsidR="001C5399" w:rsidRPr="003E5386" w:rsidRDefault="001C5399" w:rsidP="001C5399">
      <w:pPr>
        <w:pStyle w:val="Subttulo"/>
        <w:ind w:left="720"/>
        <w:rPr>
          <w:rFonts w:ascii="Tahoma" w:hAnsi="Tahoma" w:cs="Tahoma"/>
          <w:lang w:val="es-PE"/>
        </w:rPr>
      </w:pPr>
      <w:r w:rsidRPr="003E5386">
        <w:rPr>
          <w:rFonts w:ascii="Tahoma" w:hAnsi="Tahoma" w:cs="Tahoma"/>
        </w:rPr>
        <w:lastRenderedPageBreak/>
        <w:t>ÍNDICE</w:t>
      </w:r>
    </w:p>
    <w:p w14:paraId="64515B74" w14:textId="77777777" w:rsidR="001C5399" w:rsidRPr="003E5386" w:rsidRDefault="001C5399" w:rsidP="001C5399">
      <w:pPr>
        <w:ind w:left="720"/>
        <w:rPr>
          <w:rFonts w:ascii="Tahoma" w:hAnsi="Tahoma" w:cs="Tahoma"/>
          <w:b/>
          <w:sz w:val="20"/>
          <w:lang w:val="es-PE"/>
        </w:rPr>
      </w:pPr>
    </w:p>
    <w:p w14:paraId="202E5BEA" w14:textId="77777777" w:rsidR="00A768F4" w:rsidRPr="00D36782" w:rsidRDefault="001C5399" w:rsidP="00A768F4">
      <w:pPr>
        <w:pStyle w:val="TDC1"/>
        <w:framePr w:wrap="notBeside"/>
        <w:tabs>
          <w:tab w:val="left" w:pos="440"/>
          <w:tab w:val="right" w:leader="dot" w:pos="8810"/>
        </w:tabs>
        <w:rPr>
          <w:rFonts w:ascii="Tahoma" w:hAnsi="Tahoma" w:cs="Tahoma"/>
          <w:b w:val="0"/>
          <w:bCs w:val="0"/>
          <w:caps w:val="0"/>
          <w:noProof/>
          <w:sz w:val="24"/>
          <w:szCs w:val="24"/>
          <w:lang w:val="es-ES"/>
        </w:rPr>
      </w:pPr>
      <w:r w:rsidRPr="003E5386">
        <w:rPr>
          <w:rFonts w:ascii="Tahoma" w:hAnsi="Tahoma" w:cs="Tahoma"/>
          <w:caps w:val="0"/>
        </w:rPr>
        <w:fldChar w:fldCharType="begin"/>
      </w:r>
      <w:r w:rsidRPr="003E5386">
        <w:rPr>
          <w:rFonts w:ascii="Tahoma" w:hAnsi="Tahoma" w:cs="Tahoma"/>
          <w:caps w:val="0"/>
        </w:rPr>
        <w:instrText xml:space="preserve"> TOC \o "1-3" \h \z \u </w:instrText>
      </w:r>
      <w:r w:rsidRPr="003E5386">
        <w:rPr>
          <w:rFonts w:ascii="Tahoma" w:hAnsi="Tahoma" w:cs="Tahoma"/>
          <w:caps w:val="0"/>
        </w:rPr>
        <w:fldChar w:fldCharType="separate"/>
      </w:r>
      <w:r w:rsidR="00A768F4" w:rsidRPr="00D36782">
        <w:rPr>
          <w:rFonts w:ascii="Tahoma" w:hAnsi="Tahoma" w:cs="Tahoma"/>
          <w:b w:val="0"/>
          <w:bCs w:val="0"/>
        </w:rPr>
        <w:fldChar w:fldCharType="begin"/>
      </w:r>
      <w:r w:rsidR="00A768F4" w:rsidRPr="00D36782">
        <w:rPr>
          <w:rFonts w:ascii="Tahoma" w:hAnsi="Tahoma" w:cs="Tahoma"/>
          <w:b w:val="0"/>
          <w:bCs w:val="0"/>
        </w:rPr>
        <w:instrText xml:space="preserve"> TOC \o "1-3" \h \z \u </w:instrText>
      </w:r>
      <w:r w:rsidR="00A768F4" w:rsidRPr="00D36782">
        <w:rPr>
          <w:rFonts w:ascii="Tahoma" w:hAnsi="Tahoma" w:cs="Tahoma"/>
          <w:b w:val="0"/>
          <w:bCs w:val="0"/>
        </w:rPr>
        <w:fldChar w:fldCharType="separate"/>
      </w:r>
      <w:hyperlink w:anchor="_Toc199655302" w:history="1">
        <w:r w:rsidR="00A768F4" w:rsidRPr="00D36782">
          <w:rPr>
            <w:rStyle w:val="Hipervnculo"/>
            <w:rFonts w:ascii="Tahoma" w:hAnsi="Tahoma" w:cs="Tahoma"/>
            <w:noProof/>
          </w:rPr>
          <w:t>1.</w:t>
        </w:r>
        <w:r w:rsidR="00A768F4" w:rsidRPr="00D36782">
          <w:rPr>
            <w:rFonts w:ascii="Tahoma" w:hAnsi="Tahoma" w:cs="Tahoma"/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noProof/>
          </w:rPr>
          <w:t>Historial del Documento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_Toc199655302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3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2D88F3A1" w14:textId="77777777" w:rsidR="00A768F4" w:rsidRPr="00D36782" w:rsidRDefault="00060846" w:rsidP="00A768F4">
      <w:pPr>
        <w:pStyle w:val="TDC1"/>
        <w:framePr w:wrap="auto" w:vAnchor="margin" w:yAlign="inline"/>
        <w:tabs>
          <w:tab w:val="left" w:pos="440"/>
          <w:tab w:val="right" w:leader="dot" w:pos="8810"/>
        </w:tabs>
        <w:rPr>
          <w:rFonts w:ascii="Tahoma" w:hAnsi="Tahoma" w:cs="Tahoma"/>
          <w:b w:val="0"/>
          <w:bCs w:val="0"/>
          <w:caps w:val="0"/>
          <w:noProof/>
          <w:sz w:val="24"/>
          <w:szCs w:val="24"/>
          <w:lang w:val="es-ES"/>
        </w:rPr>
      </w:pPr>
      <w:hyperlink w:anchor="_Toc199655303" w:history="1">
        <w:r w:rsidR="00A768F4" w:rsidRPr="00D36782">
          <w:rPr>
            <w:rStyle w:val="Hipervnculo"/>
            <w:rFonts w:ascii="Tahoma" w:hAnsi="Tahoma" w:cs="Tahoma"/>
            <w:noProof/>
          </w:rPr>
          <w:t>2.</w:t>
        </w:r>
        <w:r w:rsidR="00A768F4" w:rsidRPr="00D36782">
          <w:rPr>
            <w:rFonts w:ascii="Tahoma" w:hAnsi="Tahoma" w:cs="Tahoma"/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noProof/>
          </w:rPr>
          <w:t>definición de requerimientos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_Toc199655303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79F7363C" w14:textId="77777777" w:rsidR="00A768F4" w:rsidRPr="00D36782" w:rsidRDefault="00060846" w:rsidP="00A768F4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304" w:history="1">
        <w:r w:rsidR="00A768F4" w:rsidRPr="00D36782">
          <w:rPr>
            <w:rStyle w:val="Hipervnculo"/>
            <w:rFonts w:ascii="Tahoma" w:hAnsi="Tahoma" w:cs="Tahoma"/>
            <w:noProof/>
          </w:rPr>
          <w:t>2.1</w:t>
        </w:r>
        <w:r w:rsidR="00A768F4" w:rsidRPr="00D36782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noProof/>
          </w:rPr>
          <w:t>Requerimientos de interfaz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_Toc199655304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1BE89855" w14:textId="77777777" w:rsidR="00A768F4" w:rsidRPr="00D36782" w:rsidRDefault="00060846" w:rsidP="00A768F4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05" w:history="1"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2.1.1</w:t>
        </w:r>
        <w:r w:rsidR="00A768F4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&lt;R</w:t>
        </w:r>
        <w:r w:rsidR="00A768F4">
          <w:rPr>
            <w:rStyle w:val="Hipervnculo"/>
            <w:rFonts w:ascii="Tahoma" w:hAnsi="Tahoma" w:cs="Tahoma"/>
            <w:bCs/>
            <w:noProof/>
            <w:lang w:val="es-ES"/>
          </w:rPr>
          <w:t>I</w:t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-0001 Requerimiento de interfaz  uno (nivel 1..5)&gt;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_Toc199655305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4528A429" w14:textId="77777777" w:rsidR="00A768F4" w:rsidRPr="00D36782" w:rsidRDefault="00060846" w:rsidP="00A768F4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06" w:history="1"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2.1.2</w:t>
        </w:r>
        <w:r w:rsidR="00A768F4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&lt;R</w:t>
        </w:r>
        <w:r w:rsidR="00A768F4">
          <w:rPr>
            <w:rStyle w:val="Hipervnculo"/>
            <w:rFonts w:ascii="Tahoma" w:hAnsi="Tahoma" w:cs="Tahoma"/>
            <w:bCs/>
            <w:noProof/>
            <w:lang w:val="es-ES"/>
          </w:rPr>
          <w:t>I</w:t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-0002 Requerimiento de interfaz dos (nivel 1..5)&gt;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_Toc199655306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432E83F9" w14:textId="77777777" w:rsidR="00A768F4" w:rsidRPr="00D36782" w:rsidRDefault="00060846" w:rsidP="00A768F4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307" w:history="1">
        <w:r w:rsidR="00A768F4" w:rsidRPr="00D36782">
          <w:rPr>
            <w:rStyle w:val="Hipervnculo"/>
            <w:rFonts w:ascii="Tahoma" w:hAnsi="Tahoma" w:cs="Tahoma"/>
            <w:noProof/>
          </w:rPr>
          <w:t>2.2</w:t>
        </w:r>
        <w:r w:rsidR="00A768F4" w:rsidRPr="00D36782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noProof/>
          </w:rPr>
          <w:t>Requerimientos de carga inicial de datos y/o migración de datos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_Toc199655307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6A89C172" w14:textId="77777777" w:rsidR="00A768F4" w:rsidRPr="00D36782" w:rsidRDefault="00060846" w:rsidP="00A768F4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08" w:history="1"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2.2.1</w:t>
        </w:r>
        <w:r w:rsidR="00A768F4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&lt;RD-0001 Requerimiento de datos uno (nivel 1..5)&gt;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_Toc199655308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41CF1206" w14:textId="77777777" w:rsidR="00A768F4" w:rsidRPr="00D36782" w:rsidRDefault="00060846" w:rsidP="00A768F4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09" w:history="1"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2.2.2</w:t>
        </w:r>
        <w:r w:rsidR="00A768F4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&lt;RD-0002 Requerimiento de datos dos (nivel 1..5)&gt;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_Toc199655309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3FF34154" w14:textId="77777777" w:rsidR="00A768F4" w:rsidRPr="00D36782" w:rsidRDefault="00060846" w:rsidP="00A768F4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310" w:history="1">
        <w:r w:rsidR="00A768F4" w:rsidRPr="00D36782">
          <w:rPr>
            <w:rStyle w:val="Hipervnculo"/>
            <w:rFonts w:ascii="Tahoma" w:hAnsi="Tahoma" w:cs="Tahoma"/>
            <w:noProof/>
          </w:rPr>
          <w:t>2.3</w:t>
        </w:r>
        <w:r w:rsidR="00A768F4" w:rsidRPr="00D36782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noProof/>
          </w:rPr>
          <w:t>Requerimientos de infraestructura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_Toc199655310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721E027D" w14:textId="77777777" w:rsidR="00A768F4" w:rsidRPr="00D36782" w:rsidRDefault="00060846" w:rsidP="00A768F4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11" w:history="1"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2.3.1</w:t>
        </w:r>
        <w:r w:rsidR="00A768F4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&lt;RI</w:t>
        </w:r>
        <w:r w:rsidR="00A768F4">
          <w:rPr>
            <w:rStyle w:val="Hipervnculo"/>
            <w:rFonts w:ascii="Tahoma" w:hAnsi="Tahoma" w:cs="Tahoma"/>
            <w:bCs/>
            <w:noProof/>
            <w:lang w:val="es-ES"/>
          </w:rPr>
          <w:t>F</w:t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-0001 Requerimiento de infraestructura uno (nivel 1..5)&gt;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_Toc199655311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0452607D" w14:textId="77777777" w:rsidR="00A768F4" w:rsidRPr="00D36782" w:rsidRDefault="00060846" w:rsidP="00A768F4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12" w:history="1"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2.3.2</w:t>
        </w:r>
        <w:r w:rsidR="00A768F4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&lt;RI</w:t>
        </w:r>
        <w:r w:rsidR="00A768F4">
          <w:rPr>
            <w:rStyle w:val="Hipervnculo"/>
            <w:rFonts w:ascii="Tahoma" w:hAnsi="Tahoma" w:cs="Tahoma"/>
            <w:bCs/>
            <w:noProof/>
            <w:lang w:val="es-ES"/>
          </w:rPr>
          <w:t>F</w:t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-0002 Requerimiento de infraestructura dos (nivel 1..5)&gt;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_Toc199655312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674C3E40" w14:textId="77777777" w:rsidR="00A768F4" w:rsidRPr="00D36782" w:rsidRDefault="00060846" w:rsidP="00A768F4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313" w:history="1">
        <w:r w:rsidR="00A768F4" w:rsidRPr="00D36782">
          <w:rPr>
            <w:rStyle w:val="Hipervnculo"/>
            <w:rFonts w:ascii="Tahoma" w:hAnsi="Tahoma" w:cs="Tahoma"/>
            <w:noProof/>
          </w:rPr>
          <w:t>2.4</w:t>
        </w:r>
        <w:r w:rsidR="00A768F4" w:rsidRPr="00D36782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noProof/>
          </w:rPr>
          <w:t>Requerimientos de seguridad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_Toc199655313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72FD08D8" w14:textId="77777777" w:rsidR="00A768F4" w:rsidRPr="00D36782" w:rsidRDefault="00060846" w:rsidP="00A768F4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14" w:history="1"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2.4.1</w:t>
        </w:r>
        <w:r w:rsidR="00A768F4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&lt;R</w:t>
        </w:r>
        <w:r w:rsidR="00A768F4">
          <w:rPr>
            <w:rStyle w:val="Hipervnculo"/>
            <w:rFonts w:ascii="Tahoma" w:hAnsi="Tahoma" w:cs="Tahoma"/>
            <w:bCs/>
            <w:noProof/>
            <w:lang w:val="es-ES"/>
          </w:rPr>
          <w:t>S</w:t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-0001 Requerimiento de seguridad uno (nivel 1..5)&gt;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_Toc199655314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70494060" w14:textId="77777777" w:rsidR="00A768F4" w:rsidRPr="00D36782" w:rsidRDefault="00060846" w:rsidP="00A768F4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15" w:history="1"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2.4.2</w:t>
        </w:r>
        <w:r w:rsidR="00A768F4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&lt;R</w:t>
        </w:r>
        <w:r w:rsidR="00A768F4">
          <w:rPr>
            <w:rStyle w:val="Hipervnculo"/>
            <w:rFonts w:ascii="Tahoma" w:hAnsi="Tahoma" w:cs="Tahoma"/>
            <w:bCs/>
            <w:noProof/>
            <w:lang w:val="es-ES"/>
          </w:rPr>
          <w:t>S</w:t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-0002 Requerimiento de seguridad dos (nivel 1..5)&gt;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_Toc199655315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45379118" w14:textId="77777777" w:rsidR="00A768F4" w:rsidRPr="00D36782" w:rsidRDefault="00060846" w:rsidP="00A768F4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316" w:history="1">
        <w:r w:rsidR="00A768F4" w:rsidRPr="00D36782">
          <w:rPr>
            <w:rStyle w:val="Hipervnculo"/>
            <w:rFonts w:ascii="Tahoma" w:hAnsi="Tahoma" w:cs="Tahoma"/>
            <w:noProof/>
          </w:rPr>
          <w:t>2.5</w:t>
        </w:r>
        <w:r w:rsidR="00A768F4" w:rsidRPr="00D36782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noProof/>
          </w:rPr>
          <w:t>Requerimientos de documentación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_Toc199655316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7FC6270C" w14:textId="77777777" w:rsidR="00A768F4" w:rsidRPr="00D36782" w:rsidRDefault="00060846" w:rsidP="00A768F4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17" w:history="1"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2.5.1</w:t>
        </w:r>
        <w:r w:rsidR="00A768F4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&lt;MCVS-CY-abcd 1&gt;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_Toc199655317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6FD4F5B0" w14:textId="77777777" w:rsidR="00A768F4" w:rsidRPr="00D36782" w:rsidRDefault="00060846" w:rsidP="00A768F4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18" w:history="1"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2.5.2</w:t>
        </w:r>
        <w:r w:rsidR="00A768F4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&lt;MCVS-XY-abcd 2&gt;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_Toc199655318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57E2445E" w14:textId="77777777" w:rsidR="00A768F4" w:rsidRPr="00D36782" w:rsidRDefault="00060846" w:rsidP="00A768F4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319" w:history="1">
        <w:r w:rsidR="00A768F4" w:rsidRPr="00D36782">
          <w:rPr>
            <w:rStyle w:val="Hipervnculo"/>
            <w:rFonts w:ascii="Tahoma" w:hAnsi="Tahoma" w:cs="Tahoma"/>
            <w:noProof/>
          </w:rPr>
          <w:t>2.6</w:t>
        </w:r>
        <w:r w:rsidR="00A768F4" w:rsidRPr="00D36782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noProof/>
          </w:rPr>
          <w:t>Requerimientos de garantía, soporte y mantenimiento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_Toc199655319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1E65A57D" w14:textId="77777777" w:rsidR="00A768F4" w:rsidRPr="00D36782" w:rsidRDefault="00060846" w:rsidP="00A768F4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20" w:history="1"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2.6.1</w:t>
        </w:r>
        <w:r w:rsidR="00A768F4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&lt;RM-0001 Requerimiento de mantenimiento uno (nivel 1..5)&gt;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_Toc199655320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3C8A6FFF" w14:textId="77777777" w:rsidR="00A768F4" w:rsidRPr="00D36782" w:rsidRDefault="00060846" w:rsidP="00A768F4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21" w:history="1"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2.6.2</w:t>
        </w:r>
        <w:r w:rsidR="00A768F4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&lt;RM-0002 Requerimiento de mantenimiento dos (nivel 1..5)&gt;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_Toc199655321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25F75D55" w14:textId="77777777" w:rsidR="00A768F4" w:rsidRPr="00D36782" w:rsidRDefault="00060846" w:rsidP="00A768F4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322" w:history="1">
        <w:r w:rsidR="00A768F4" w:rsidRPr="00D36782">
          <w:rPr>
            <w:rStyle w:val="Hipervnculo"/>
            <w:rFonts w:ascii="Tahoma" w:hAnsi="Tahoma" w:cs="Tahoma"/>
            <w:noProof/>
          </w:rPr>
          <w:t>2.7</w:t>
        </w:r>
        <w:r w:rsidR="00A768F4" w:rsidRPr="00D36782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noProof/>
          </w:rPr>
          <w:t>Requerimientos adicionales y/o especiales del producto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_Toc199655322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1DC45B99" w14:textId="77777777" w:rsidR="00A768F4" w:rsidRPr="00D36782" w:rsidRDefault="00060846" w:rsidP="00A768F4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23" w:history="1"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2.7.1</w:t>
        </w:r>
        <w:r w:rsidR="00A768F4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&lt;RA-0001 Requerimiento adicional uno (nivel 1..5)&gt;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_Toc199655323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4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10FACEA2" w14:textId="77777777" w:rsidR="00A768F4" w:rsidRPr="00D36782" w:rsidRDefault="00060846" w:rsidP="00A768F4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24" w:history="1"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2.7.2</w:t>
        </w:r>
        <w:r w:rsidR="00A768F4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A768F4" w:rsidRPr="00D36782">
          <w:rPr>
            <w:rStyle w:val="Hipervnculo"/>
            <w:rFonts w:ascii="Tahoma" w:hAnsi="Tahoma" w:cs="Tahoma"/>
            <w:bCs/>
            <w:noProof/>
            <w:lang w:val="es-ES"/>
          </w:rPr>
          <w:t>&lt;RA-0002 Requerimiento adicional dos (nivel 1..5)&gt;</w:t>
        </w:r>
        <w:r w:rsidR="00A768F4" w:rsidRPr="00D36782">
          <w:rPr>
            <w:rFonts w:ascii="Tahoma" w:hAnsi="Tahoma" w:cs="Tahoma"/>
            <w:noProof/>
            <w:webHidden/>
          </w:rPr>
          <w:tab/>
        </w:r>
        <w:r w:rsidR="00A768F4" w:rsidRPr="00D36782">
          <w:rPr>
            <w:rFonts w:ascii="Tahoma" w:hAnsi="Tahoma" w:cs="Tahoma"/>
            <w:noProof/>
            <w:webHidden/>
          </w:rPr>
          <w:fldChar w:fldCharType="begin"/>
        </w:r>
        <w:r w:rsidR="00A768F4" w:rsidRPr="00D36782">
          <w:rPr>
            <w:rFonts w:ascii="Tahoma" w:hAnsi="Tahoma" w:cs="Tahoma"/>
            <w:noProof/>
            <w:webHidden/>
          </w:rPr>
          <w:instrText xml:space="preserve"> PAGEREF _Toc199655324 \h </w:instrText>
        </w:r>
        <w:r w:rsidR="00A768F4" w:rsidRPr="00D36782">
          <w:rPr>
            <w:rFonts w:ascii="Tahoma" w:hAnsi="Tahoma" w:cs="Tahoma"/>
            <w:noProof/>
            <w:webHidden/>
          </w:rPr>
        </w:r>
        <w:r w:rsidR="00A768F4" w:rsidRPr="00D36782">
          <w:rPr>
            <w:rFonts w:ascii="Tahoma" w:hAnsi="Tahoma" w:cs="Tahoma"/>
            <w:noProof/>
            <w:webHidden/>
          </w:rPr>
          <w:fldChar w:fldCharType="separate"/>
        </w:r>
        <w:r w:rsidR="00A768F4" w:rsidRPr="00D36782">
          <w:rPr>
            <w:rFonts w:ascii="Tahoma" w:hAnsi="Tahoma" w:cs="Tahoma"/>
            <w:noProof/>
            <w:webHidden/>
          </w:rPr>
          <w:t>5</w:t>
        </w:r>
        <w:r w:rsidR="00A768F4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14:paraId="00D5CC5C" w14:textId="77777777" w:rsidR="001C5399" w:rsidRPr="003E5386" w:rsidRDefault="00A768F4" w:rsidP="00A768F4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r w:rsidRPr="00D36782">
        <w:rPr>
          <w:rFonts w:ascii="Tahoma" w:hAnsi="Tahoma" w:cs="Tahoma"/>
          <w:b/>
          <w:bCs/>
        </w:rPr>
        <w:fldChar w:fldCharType="end"/>
      </w:r>
    </w:p>
    <w:p w14:paraId="250D9F0B" w14:textId="77777777" w:rsidR="001C5399" w:rsidRPr="003E5386" w:rsidRDefault="001C5399" w:rsidP="001828B6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caps/>
        </w:rPr>
      </w:pPr>
      <w:r w:rsidRPr="003E5386">
        <w:rPr>
          <w:rFonts w:ascii="Tahoma" w:hAnsi="Tahoma" w:cs="Tahoma"/>
          <w:caps/>
        </w:rPr>
        <w:fldChar w:fldCharType="end"/>
      </w:r>
    </w:p>
    <w:p w14:paraId="169B36A0" w14:textId="77777777" w:rsidR="001C5399" w:rsidRPr="003E5386" w:rsidRDefault="001C5399" w:rsidP="001C5399">
      <w:pPr>
        <w:ind w:left="720"/>
        <w:rPr>
          <w:rFonts w:ascii="Tahoma" w:hAnsi="Tahoma" w:cs="Tahoma"/>
          <w:caps/>
          <w:szCs w:val="22"/>
        </w:rPr>
      </w:pPr>
    </w:p>
    <w:p w14:paraId="5B8B5DFF" w14:textId="77777777" w:rsidR="001C5399" w:rsidRPr="003E5386" w:rsidRDefault="001C5399" w:rsidP="001C5399">
      <w:pPr>
        <w:ind w:left="720"/>
        <w:rPr>
          <w:rFonts w:ascii="Tahoma" w:hAnsi="Tahoma" w:cs="Tahoma"/>
          <w:b/>
          <w:bCs/>
          <w:caps/>
        </w:rPr>
      </w:pPr>
    </w:p>
    <w:p w14:paraId="0CA1D4DF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377026E9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64917F73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3CD35191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11ED0C02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4DF26485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67071A35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16853F92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10E46F20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2687E31D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462083C3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686B9A77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0311C424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5B9E44AF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61BDE2D6" w14:textId="77777777" w:rsidR="001C5399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4CB426D9" w14:textId="77777777" w:rsidR="00DD3111" w:rsidRDefault="00DD3111" w:rsidP="001C5399">
      <w:pPr>
        <w:ind w:left="720"/>
        <w:rPr>
          <w:rFonts w:ascii="Tahoma" w:hAnsi="Tahoma" w:cs="Tahoma"/>
          <w:sz w:val="20"/>
          <w:lang w:val="es-PE"/>
        </w:rPr>
      </w:pPr>
    </w:p>
    <w:p w14:paraId="36433D62" w14:textId="77777777" w:rsidR="00DD3111" w:rsidRDefault="00DD3111" w:rsidP="001C5399">
      <w:pPr>
        <w:ind w:left="720"/>
        <w:rPr>
          <w:rFonts w:ascii="Tahoma" w:hAnsi="Tahoma" w:cs="Tahoma"/>
          <w:sz w:val="20"/>
          <w:lang w:val="es-PE"/>
        </w:rPr>
      </w:pPr>
    </w:p>
    <w:p w14:paraId="4C969751" w14:textId="77777777" w:rsidR="00DD3111" w:rsidRDefault="00DD3111" w:rsidP="001C5399">
      <w:pPr>
        <w:ind w:left="720"/>
        <w:rPr>
          <w:rFonts w:ascii="Tahoma" w:hAnsi="Tahoma" w:cs="Tahoma"/>
          <w:sz w:val="20"/>
          <w:lang w:val="es-PE"/>
        </w:rPr>
      </w:pPr>
    </w:p>
    <w:p w14:paraId="4837D98A" w14:textId="77777777" w:rsidR="00DD3111" w:rsidRDefault="00DD3111" w:rsidP="001C5399">
      <w:pPr>
        <w:ind w:left="720"/>
        <w:rPr>
          <w:rFonts w:ascii="Tahoma" w:hAnsi="Tahoma" w:cs="Tahoma"/>
          <w:sz w:val="20"/>
          <w:lang w:val="es-PE"/>
        </w:rPr>
      </w:pPr>
    </w:p>
    <w:p w14:paraId="21A1582E" w14:textId="77777777" w:rsidR="00DD3111" w:rsidRDefault="00DD3111" w:rsidP="001C5399">
      <w:pPr>
        <w:ind w:left="720"/>
        <w:rPr>
          <w:rFonts w:ascii="Tahoma" w:hAnsi="Tahoma" w:cs="Tahoma"/>
          <w:sz w:val="20"/>
          <w:lang w:val="es-PE"/>
        </w:rPr>
      </w:pPr>
    </w:p>
    <w:p w14:paraId="45C09668" w14:textId="77777777" w:rsidR="001C5399" w:rsidRPr="003E5386" w:rsidRDefault="001C5399" w:rsidP="001C5399">
      <w:pPr>
        <w:pStyle w:val="Ttulo1"/>
        <w:shd w:val="clear" w:color="auto" w:fill="auto"/>
        <w:spacing w:line="240" w:lineRule="auto"/>
        <w:rPr>
          <w:rFonts w:ascii="Tahoma" w:hAnsi="Tahoma" w:cs="Tahoma"/>
          <w:bCs/>
        </w:rPr>
      </w:pPr>
      <w:bookmarkStart w:id="0" w:name="_Toc199650644"/>
      <w:r w:rsidRPr="003E5386">
        <w:rPr>
          <w:rFonts w:ascii="Tahoma" w:hAnsi="Tahoma" w:cs="Tahoma"/>
          <w:bCs/>
        </w:rPr>
        <w:lastRenderedPageBreak/>
        <w:t>Historial del Documento</w:t>
      </w:r>
      <w:bookmarkEnd w:id="0"/>
    </w:p>
    <w:p w14:paraId="0856E861" w14:textId="77777777" w:rsidR="001C5399" w:rsidRPr="003E5386" w:rsidRDefault="001C5399" w:rsidP="001C5399">
      <w:pPr>
        <w:rPr>
          <w:rFonts w:ascii="Tahoma" w:hAnsi="Tahoma" w:cs="Tahoma"/>
          <w:lang w:val="es-ES"/>
        </w:rPr>
      </w:pPr>
    </w:p>
    <w:tbl>
      <w:tblPr>
        <w:tblW w:w="0" w:type="auto"/>
        <w:tblInd w:w="534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3997"/>
        <w:gridCol w:w="3261"/>
        <w:gridCol w:w="1244"/>
      </w:tblGrid>
      <w:tr w:rsidR="001C5399" w:rsidRPr="00477F6B" w14:paraId="044C62AE" w14:textId="77777777" w:rsidTr="00CB5FC6">
        <w:tc>
          <w:tcPr>
            <w:tcW w:w="8502" w:type="dxa"/>
            <w:gridSpan w:val="3"/>
            <w:shd w:val="clear" w:color="auto" w:fill="2F5496"/>
          </w:tcPr>
          <w:p w14:paraId="091D877D" w14:textId="77777777" w:rsidR="001C5399" w:rsidRPr="00477F6B" w:rsidRDefault="001C5399" w:rsidP="00CB5FC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  <w:p w14:paraId="4CE38D5E" w14:textId="77777777" w:rsidR="001C5399" w:rsidRPr="00477F6B" w:rsidRDefault="001C5399" w:rsidP="00CB5FC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477F6B">
              <w:rPr>
                <w:rFonts w:ascii="Tahoma" w:hAnsi="Tahoma" w:cs="Tahoma"/>
                <w:b/>
                <w:bCs/>
                <w:color w:val="FFFFFF"/>
                <w:sz w:val="20"/>
              </w:rPr>
              <w:t>Información del Documento</w:t>
            </w:r>
          </w:p>
          <w:p w14:paraId="50B32983" w14:textId="77777777" w:rsidR="001C5399" w:rsidRPr="00477F6B" w:rsidRDefault="001C5399" w:rsidP="00CB5FC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</w:tr>
      <w:tr w:rsidR="001C5399" w:rsidRPr="003E5386" w14:paraId="08DF15D0" w14:textId="77777777" w:rsidTr="000420AA">
        <w:tc>
          <w:tcPr>
            <w:tcW w:w="3997" w:type="dxa"/>
            <w:shd w:val="clear" w:color="auto" w:fill="auto"/>
          </w:tcPr>
          <w:p w14:paraId="017269C2" w14:textId="77777777" w:rsidR="001C5399" w:rsidRPr="00BD2180" w:rsidRDefault="001C5399" w:rsidP="00CB5FC6">
            <w:pPr>
              <w:rPr>
                <w:rFonts w:ascii="Tahoma" w:hAnsi="Tahoma" w:cs="Tahoma"/>
                <w:b/>
                <w:bCs/>
                <w:sz w:val="20"/>
              </w:rPr>
            </w:pPr>
          </w:p>
          <w:p w14:paraId="1D4FE1F7" w14:textId="77777777" w:rsidR="001C5399" w:rsidRPr="00BD2180" w:rsidRDefault="001C5399" w:rsidP="00CB5FC6">
            <w:pPr>
              <w:tabs>
                <w:tab w:val="left" w:pos="2646"/>
              </w:tabs>
              <w:rPr>
                <w:rFonts w:ascii="Tahoma" w:hAnsi="Tahoma" w:cs="Tahoma"/>
                <w:b/>
                <w:bCs/>
                <w:sz w:val="20"/>
              </w:rPr>
            </w:pPr>
            <w:r w:rsidRPr="00BD2180">
              <w:rPr>
                <w:rFonts w:ascii="Tahoma" w:hAnsi="Tahoma" w:cs="Tahoma"/>
                <w:b/>
                <w:bCs/>
                <w:sz w:val="20"/>
              </w:rPr>
              <w:t>Observaciones</w:t>
            </w:r>
            <w:r w:rsidRPr="00BD2180">
              <w:rPr>
                <w:rFonts w:ascii="Tahoma" w:hAnsi="Tahoma" w:cs="Tahoma"/>
                <w:b/>
                <w:bCs/>
                <w:sz w:val="20"/>
              </w:rPr>
              <w:tab/>
            </w:r>
          </w:p>
          <w:p w14:paraId="1C9C73D6" w14:textId="77777777" w:rsidR="001C5399" w:rsidRPr="00BD2180" w:rsidRDefault="001C5399" w:rsidP="00CB5FC6">
            <w:pPr>
              <w:tabs>
                <w:tab w:val="left" w:pos="2646"/>
              </w:tabs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3261" w:type="dxa"/>
            <w:shd w:val="clear" w:color="auto" w:fill="auto"/>
          </w:tcPr>
          <w:p w14:paraId="39149313" w14:textId="77777777" w:rsidR="001C5399" w:rsidRPr="00BD2180" w:rsidRDefault="001C5399" w:rsidP="00CB5FC6">
            <w:pPr>
              <w:rPr>
                <w:rFonts w:ascii="Tahoma" w:hAnsi="Tahoma" w:cs="Tahoma"/>
                <w:b/>
                <w:bCs/>
                <w:sz w:val="20"/>
              </w:rPr>
            </w:pPr>
          </w:p>
          <w:p w14:paraId="655B162E" w14:textId="77777777" w:rsidR="001C5399" w:rsidRPr="00BD2180" w:rsidRDefault="001C5399" w:rsidP="00CB5FC6">
            <w:pPr>
              <w:rPr>
                <w:rFonts w:ascii="Tahoma" w:hAnsi="Tahoma" w:cs="Tahoma"/>
                <w:b/>
                <w:bCs/>
                <w:sz w:val="20"/>
              </w:rPr>
            </w:pPr>
            <w:r w:rsidRPr="00BD2180">
              <w:rPr>
                <w:rFonts w:ascii="Tahoma" w:hAnsi="Tahoma" w:cs="Tahoma"/>
                <w:b/>
                <w:bCs/>
                <w:sz w:val="20"/>
              </w:rPr>
              <w:t>Modificado por…</w:t>
            </w:r>
          </w:p>
        </w:tc>
        <w:tc>
          <w:tcPr>
            <w:tcW w:w="1244" w:type="dxa"/>
            <w:shd w:val="clear" w:color="auto" w:fill="auto"/>
          </w:tcPr>
          <w:p w14:paraId="726ED5CC" w14:textId="77777777" w:rsidR="001C5399" w:rsidRPr="00BD2180" w:rsidRDefault="001C5399" w:rsidP="00CB5FC6">
            <w:pPr>
              <w:rPr>
                <w:rFonts w:ascii="Tahoma" w:hAnsi="Tahoma" w:cs="Tahoma"/>
                <w:b/>
                <w:bCs/>
                <w:sz w:val="20"/>
              </w:rPr>
            </w:pPr>
          </w:p>
          <w:p w14:paraId="210CF350" w14:textId="77777777" w:rsidR="001C5399" w:rsidRPr="00BD2180" w:rsidRDefault="001C5399" w:rsidP="00CB5FC6">
            <w:pPr>
              <w:rPr>
                <w:rFonts w:ascii="Tahoma" w:hAnsi="Tahoma" w:cs="Tahoma"/>
                <w:b/>
                <w:bCs/>
                <w:sz w:val="20"/>
              </w:rPr>
            </w:pPr>
            <w:r w:rsidRPr="00BD2180">
              <w:rPr>
                <w:rFonts w:ascii="Tahoma" w:hAnsi="Tahoma" w:cs="Tahoma"/>
                <w:b/>
                <w:bCs/>
                <w:sz w:val="20"/>
              </w:rPr>
              <w:t>Fecha</w:t>
            </w:r>
          </w:p>
        </w:tc>
      </w:tr>
      <w:tr w:rsidR="001C5399" w:rsidRPr="003E5386" w14:paraId="0576E354" w14:textId="77777777" w:rsidTr="000420AA">
        <w:tc>
          <w:tcPr>
            <w:tcW w:w="3997" w:type="dxa"/>
            <w:shd w:val="clear" w:color="auto" w:fill="auto"/>
          </w:tcPr>
          <w:p w14:paraId="7154868E" w14:textId="77777777" w:rsidR="001C5399" w:rsidRPr="00364FC4" w:rsidRDefault="001C5399" w:rsidP="00CB5FC6">
            <w:pPr>
              <w:rPr>
                <w:rFonts w:cs="Arial"/>
                <w:bCs/>
                <w:sz w:val="20"/>
              </w:rPr>
            </w:pPr>
          </w:p>
          <w:p w14:paraId="52BAE60D" w14:textId="4CF3655C" w:rsidR="001C5399" w:rsidRPr="00364FC4" w:rsidRDefault="001C5399" w:rsidP="00CB5FC6">
            <w:pPr>
              <w:tabs>
                <w:tab w:val="left" w:pos="2646"/>
              </w:tabs>
              <w:rPr>
                <w:rFonts w:cs="Arial"/>
                <w:bCs/>
                <w:sz w:val="20"/>
              </w:rPr>
            </w:pPr>
            <w:r w:rsidRPr="00364FC4">
              <w:rPr>
                <w:rFonts w:cs="Arial"/>
                <w:bCs/>
                <w:sz w:val="20"/>
              </w:rPr>
              <w:t xml:space="preserve"> </w:t>
            </w:r>
            <w:r w:rsidR="000420AA">
              <w:rPr>
                <w:rFonts w:cs="Arial"/>
                <w:bCs/>
                <w:sz w:val="20"/>
              </w:rPr>
              <w:t>Coordinación y cooperación por parte de ambos estudiantes</w:t>
            </w:r>
          </w:p>
          <w:p w14:paraId="67187349" w14:textId="77777777" w:rsidR="001C5399" w:rsidRPr="00364FC4" w:rsidRDefault="001C5399" w:rsidP="00CB5FC6">
            <w:pPr>
              <w:tabs>
                <w:tab w:val="left" w:pos="2646"/>
              </w:tabs>
              <w:rPr>
                <w:rFonts w:cs="Arial"/>
                <w:bCs/>
                <w:sz w:val="20"/>
              </w:rPr>
            </w:pPr>
          </w:p>
        </w:tc>
        <w:tc>
          <w:tcPr>
            <w:tcW w:w="3261" w:type="dxa"/>
            <w:shd w:val="clear" w:color="auto" w:fill="auto"/>
          </w:tcPr>
          <w:p w14:paraId="6175EAEE" w14:textId="77777777" w:rsidR="001C5399" w:rsidRDefault="001C5399" w:rsidP="00CB5FC6">
            <w:pPr>
              <w:rPr>
                <w:rFonts w:cs="Arial"/>
                <w:bCs/>
                <w:sz w:val="20"/>
              </w:rPr>
            </w:pPr>
          </w:p>
          <w:p w14:paraId="300BAD4F" w14:textId="499A66D0" w:rsidR="000420AA" w:rsidRPr="00364FC4" w:rsidRDefault="000420AA" w:rsidP="00CB5FC6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Wilmer Alejandro García Collazos</w:t>
            </w:r>
          </w:p>
        </w:tc>
        <w:tc>
          <w:tcPr>
            <w:tcW w:w="1244" w:type="dxa"/>
            <w:shd w:val="clear" w:color="auto" w:fill="auto"/>
          </w:tcPr>
          <w:p w14:paraId="63381569" w14:textId="77777777" w:rsidR="001C5399" w:rsidRDefault="001C5399" w:rsidP="00CB5FC6">
            <w:pPr>
              <w:rPr>
                <w:rFonts w:cs="Arial"/>
                <w:bCs/>
                <w:sz w:val="20"/>
              </w:rPr>
            </w:pPr>
          </w:p>
          <w:p w14:paraId="4B0477DB" w14:textId="5973F8BC" w:rsidR="000420AA" w:rsidRPr="00364FC4" w:rsidRDefault="000420AA" w:rsidP="00CB5FC6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12/06/2021</w:t>
            </w:r>
          </w:p>
        </w:tc>
      </w:tr>
    </w:tbl>
    <w:p w14:paraId="3CFBCE08" w14:textId="77777777" w:rsidR="001C5399" w:rsidRPr="003E5386" w:rsidRDefault="001C5399" w:rsidP="001C5399">
      <w:pPr>
        <w:rPr>
          <w:rFonts w:ascii="Tahoma" w:hAnsi="Tahoma" w:cs="Tahoma"/>
        </w:rPr>
      </w:pPr>
    </w:p>
    <w:p w14:paraId="231BCB72" w14:textId="77777777" w:rsidR="001C5399" w:rsidRPr="003E5386" w:rsidRDefault="001C5399" w:rsidP="001C5399">
      <w:pPr>
        <w:rPr>
          <w:rFonts w:ascii="Tahoma" w:hAnsi="Tahoma" w:cs="Tahoma"/>
        </w:rPr>
      </w:pPr>
    </w:p>
    <w:p w14:paraId="7C589347" w14:textId="77777777" w:rsidR="001C5399" w:rsidRPr="003E5386" w:rsidRDefault="001C5399" w:rsidP="001C5399">
      <w:pPr>
        <w:rPr>
          <w:rFonts w:ascii="Tahoma" w:hAnsi="Tahoma" w:cs="Tahoma"/>
        </w:rPr>
      </w:pPr>
    </w:p>
    <w:p w14:paraId="6D16F3D7" w14:textId="77777777" w:rsidR="001C5399" w:rsidRPr="003E5386" w:rsidRDefault="001C5399" w:rsidP="001C5399">
      <w:pPr>
        <w:rPr>
          <w:rFonts w:ascii="Tahoma" w:hAnsi="Tahoma" w:cs="Tahoma"/>
        </w:rPr>
      </w:pPr>
    </w:p>
    <w:p w14:paraId="2495726C" w14:textId="77777777" w:rsidR="001C5399" w:rsidRPr="003E5386" w:rsidRDefault="001C5399" w:rsidP="001C5399">
      <w:pPr>
        <w:rPr>
          <w:rFonts w:ascii="Tahoma" w:hAnsi="Tahoma" w:cs="Tahoma"/>
        </w:rPr>
      </w:pPr>
    </w:p>
    <w:p w14:paraId="145361B1" w14:textId="77777777" w:rsidR="001C5399" w:rsidRPr="003E5386" w:rsidRDefault="001C5399" w:rsidP="001C5399">
      <w:pPr>
        <w:rPr>
          <w:rFonts w:ascii="Tahoma" w:hAnsi="Tahoma" w:cs="Tahoma"/>
        </w:rPr>
      </w:pPr>
    </w:p>
    <w:p w14:paraId="5DD78F94" w14:textId="77777777" w:rsidR="001C5399" w:rsidRPr="003E5386" w:rsidRDefault="001C5399" w:rsidP="001C5399">
      <w:pPr>
        <w:rPr>
          <w:rFonts w:ascii="Tahoma" w:hAnsi="Tahoma" w:cs="Tahoma"/>
        </w:rPr>
      </w:pPr>
    </w:p>
    <w:p w14:paraId="31ABF729" w14:textId="77777777" w:rsidR="001C5399" w:rsidRPr="003E5386" w:rsidRDefault="001C5399" w:rsidP="001C5399">
      <w:pPr>
        <w:rPr>
          <w:rFonts w:ascii="Tahoma" w:hAnsi="Tahoma" w:cs="Tahoma"/>
        </w:rPr>
      </w:pPr>
    </w:p>
    <w:p w14:paraId="2D35A3EE" w14:textId="77777777" w:rsidR="001C5399" w:rsidRPr="003E5386" w:rsidRDefault="001C5399" w:rsidP="001C5399">
      <w:pPr>
        <w:rPr>
          <w:rFonts w:ascii="Tahoma" w:hAnsi="Tahoma" w:cs="Tahoma"/>
        </w:rPr>
      </w:pPr>
    </w:p>
    <w:p w14:paraId="7DDEB899" w14:textId="77777777" w:rsidR="001C5399" w:rsidRPr="003E5386" w:rsidRDefault="001C5399" w:rsidP="001C5399">
      <w:pPr>
        <w:rPr>
          <w:rFonts w:ascii="Tahoma" w:hAnsi="Tahoma" w:cs="Tahoma"/>
        </w:rPr>
      </w:pPr>
    </w:p>
    <w:p w14:paraId="645CCF4C" w14:textId="77777777" w:rsidR="001C5399" w:rsidRPr="003E5386" w:rsidRDefault="001C5399" w:rsidP="001C5399">
      <w:pPr>
        <w:rPr>
          <w:rFonts w:ascii="Tahoma" w:hAnsi="Tahoma" w:cs="Tahoma"/>
        </w:rPr>
      </w:pPr>
    </w:p>
    <w:p w14:paraId="5789916A" w14:textId="77777777" w:rsidR="001C5399" w:rsidRPr="003E5386" w:rsidRDefault="001C5399" w:rsidP="001C5399">
      <w:pPr>
        <w:rPr>
          <w:rFonts w:ascii="Tahoma" w:hAnsi="Tahoma" w:cs="Tahoma"/>
        </w:rPr>
      </w:pPr>
    </w:p>
    <w:p w14:paraId="539C848C" w14:textId="77777777" w:rsidR="001C5399" w:rsidRPr="003E5386" w:rsidRDefault="001C5399" w:rsidP="001C5399">
      <w:pPr>
        <w:rPr>
          <w:rFonts w:ascii="Tahoma" w:hAnsi="Tahoma" w:cs="Tahoma"/>
        </w:rPr>
      </w:pPr>
    </w:p>
    <w:p w14:paraId="3695BE0F" w14:textId="77777777" w:rsidR="001C5399" w:rsidRPr="003E5386" w:rsidRDefault="001C5399" w:rsidP="001C5399">
      <w:pPr>
        <w:rPr>
          <w:rFonts w:ascii="Tahoma" w:hAnsi="Tahoma" w:cs="Tahoma"/>
        </w:rPr>
      </w:pPr>
    </w:p>
    <w:p w14:paraId="29A91F11" w14:textId="77777777" w:rsidR="001C5399" w:rsidRPr="003E5386" w:rsidRDefault="001C5399" w:rsidP="001C5399">
      <w:pPr>
        <w:rPr>
          <w:rFonts w:ascii="Tahoma" w:hAnsi="Tahoma" w:cs="Tahoma"/>
        </w:rPr>
      </w:pPr>
    </w:p>
    <w:p w14:paraId="58198BF1" w14:textId="77777777" w:rsidR="001C5399" w:rsidRPr="003E5386" w:rsidRDefault="001C5399" w:rsidP="001C5399">
      <w:pPr>
        <w:rPr>
          <w:rFonts w:ascii="Tahoma" w:hAnsi="Tahoma" w:cs="Tahoma"/>
        </w:rPr>
      </w:pPr>
    </w:p>
    <w:p w14:paraId="671A824D" w14:textId="77777777" w:rsidR="001C5399" w:rsidRPr="003E5386" w:rsidRDefault="001C5399" w:rsidP="001C5399">
      <w:pPr>
        <w:rPr>
          <w:rFonts w:ascii="Tahoma" w:hAnsi="Tahoma" w:cs="Tahoma"/>
        </w:rPr>
      </w:pPr>
    </w:p>
    <w:p w14:paraId="7F05B76F" w14:textId="77777777" w:rsidR="001C5399" w:rsidRDefault="001C5399" w:rsidP="001C5399">
      <w:pPr>
        <w:rPr>
          <w:rFonts w:ascii="Tahoma" w:hAnsi="Tahoma" w:cs="Tahoma"/>
        </w:rPr>
      </w:pPr>
    </w:p>
    <w:p w14:paraId="195B1A02" w14:textId="77777777" w:rsidR="001C5399" w:rsidRPr="003E5386" w:rsidRDefault="001C5399" w:rsidP="001C5399">
      <w:pPr>
        <w:rPr>
          <w:rFonts w:ascii="Tahoma" w:hAnsi="Tahoma" w:cs="Tahoma"/>
        </w:rPr>
      </w:pPr>
    </w:p>
    <w:p w14:paraId="57017BCB" w14:textId="77777777" w:rsidR="001C5399" w:rsidRPr="001C5399" w:rsidRDefault="001C5399" w:rsidP="001C5399">
      <w:pPr>
        <w:pStyle w:val="Ttulo1"/>
        <w:numPr>
          <w:ilvl w:val="0"/>
          <w:numId w:val="0"/>
        </w:numPr>
        <w:shd w:val="clear" w:color="auto" w:fill="auto"/>
        <w:ind w:left="432" w:hanging="432"/>
        <w:rPr>
          <w:rFonts w:ascii="Tahoma" w:hAnsi="Tahoma" w:cs="Tahoma"/>
          <w:bCs/>
        </w:rPr>
      </w:pPr>
      <w:bookmarkStart w:id="1" w:name="_Toc452813577"/>
      <w:bookmarkStart w:id="2" w:name="_Toc436203377"/>
      <w:bookmarkStart w:id="3" w:name="_Toc170557585"/>
      <w:bookmarkStart w:id="4" w:name="_Toc456662656"/>
      <w:bookmarkStart w:id="5" w:name="_Toc456600917"/>
      <w:bookmarkStart w:id="6" w:name="_Toc456598586"/>
      <w:bookmarkStart w:id="7" w:name="_Toc199650645"/>
    </w:p>
    <w:p w14:paraId="6EF6F602" w14:textId="77777777" w:rsidR="001C5399" w:rsidRDefault="001C5399" w:rsidP="001C5399">
      <w:pPr>
        <w:pStyle w:val="Ttulo1"/>
        <w:numPr>
          <w:ilvl w:val="0"/>
          <w:numId w:val="0"/>
        </w:numPr>
        <w:shd w:val="clear" w:color="auto" w:fill="auto"/>
        <w:rPr>
          <w:rFonts w:ascii="Tahoma" w:hAnsi="Tahoma" w:cs="Tahoma"/>
          <w:bCs/>
        </w:rPr>
      </w:pPr>
    </w:p>
    <w:p w14:paraId="13488DB6" w14:textId="77777777" w:rsidR="001C5399" w:rsidRDefault="001C5399" w:rsidP="001C5399"/>
    <w:p w14:paraId="617130A5" w14:textId="77777777" w:rsidR="001C5399" w:rsidRDefault="001C5399" w:rsidP="001C5399"/>
    <w:p w14:paraId="4E640641" w14:textId="77777777" w:rsidR="001C5399" w:rsidRDefault="001C5399" w:rsidP="001C5399"/>
    <w:p w14:paraId="6E50BD0F" w14:textId="77777777" w:rsidR="001C5399" w:rsidRDefault="001C5399" w:rsidP="001C5399"/>
    <w:p w14:paraId="2A71D34C" w14:textId="77777777" w:rsidR="001C5399" w:rsidRDefault="001C5399" w:rsidP="001C5399"/>
    <w:p w14:paraId="6BC3E558" w14:textId="77777777" w:rsidR="001C5399" w:rsidRDefault="001C5399" w:rsidP="001C5399"/>
    <w:p w14:paraId="55425FE5" w14:textId="77777777" w:rsidR="001C5399" w:rsidRDefault="001C5399" w:rsidP="001C5399"/>
    <w:p w14:paraId="6E65C901" w14:textId="77777777" w:rsidR="001C5399" w:rsidRDefault="001C5399" w:rsidP="001C5399"/>
    <w:p w14:paraId="51DD0C05" w14:textId="77777777" w:rsidR="001C5399" w:rsidRDefault="001C5399" w:rsidP="001C5399"/>
    <w:p w14:paraId="282301F2" w14:textId="77777777" w:rsidR="001C5399" w:rsidRDefault="001C5399" w:rsidP="001C5399"/>
    <w:p w14:paraId="620E6A7E" w14:textId="77777777" w:rsidR="001C5399" w:rsidRDefault="001C5399" w:rsidP="001C5399"/>
    <w:p w14:paraId="5E184BD9" w14:textId="77777777" w:rsidR="00DD3111" w:rsidRDefault="00DD3111" w:rsidP="001C5399"/>
    <w:p w14:paraId="6522A922" w14:textId="77777777" w:rsidR="00DD3111" w:rsidRDefault="00DD3111" w:rsidP="001C5399"/>
    <w:p w14:paraId="7DBF6D5E" w14:textId="77777777" w:rsidR="00DD3111" w:rsidRDefault="00DD3111" w:rsidP="001C5399"/>
    <w:p w14:paraId="33D39E31" w14:textId="77777777" w:rsidR="00DD3111" w:rsidRDefault="00DD3111" w:rsidP="001C5399"/>
    <w:p w14:paraId="58689F22" w14:textId="77777777" w:rsidR="00DD3111" w:rsidRDefault="00DD3111" w:rsidP="001C5399"/>
    <w:p w14:paraId="40ADB351" w14:textId="77777777" w:rsidR="00A768F4" w:rsidRPr="00D36782" w:rsidRDefault="00A768F4" w:rsidP="00A768F4">
      <w:pPr>
        <w:pStyle w:val="Ttulo1"/>
        <w:shd w:val="clear" w:color="auto" w:fill="auto"/>
        <w:rPr>
          <w:rFonts w:ascii="Tahoma" w:hAnsi="Tahoma" w:cs="Tahoma"/>
          <w:bCs/>
        </w:rPr>
      </w:pPr>
      <w:bookmarkStart w:id="8" w:name="_Toc199655303"/>
      <w:bookmarkEnd w:id="1"/>
      <w:bookmarkEnd w:id="2"/>
      <w:bookmarkEnd w:id="3"/>
      <w:bookmarkEnd w:id="4"/>
      <w:bookmarkEnd w:id="5"/>
      <w:bookmarkEnd w:id="6"/>
      <w:bookmarkEnd w:id="7"/>
      <w:r w:rsidRPr="00D36782">
        <w:rPr>
          <w:rFonts w:ascii="Tahoma" w:hAnsi="Tahoma" w:cs="Tahoma"/>
          <w:bCs/>
        </w:rPr>
        <w:t>definición de requerimientos</w:t>
      </w:r>
      <w:bookmarkEnd w:id="8"/>
    </w:p>
    <w:p w14:paraId="62C50DB4" w14:textId="77777777" w:rsidR="00A768F4" w:rsidRPr="00A768F4" w:rsidRDefault="00A768F4" w:rsidP="00A768F4">
      <w:pPr>
        <w:pStyle w:val="Ttulo2"/>
        <w:tabs>
          <w:tab w:val="clear" w:pos="576"/>
          <w:tab w:val="num" w:pos="0"/>
        </w:tabs>
        <w:ind w:left="993"/>
        <w:rPr>
          <w:rFonts w:ascii="Tahoma" w:hAnsi="Tahoma" w:cs="Tahoma"/>
        </w:rPr>
      </w:pPr>
      <w:bookmarkStart w:id="9" w:name="_Toc89508889"/>
      <w:bookmarkStart w:id="10" w:name="_Toc199655304"/>
      <w:r w:rsidRPr="00D36782">
        <w:rPr>
          <w:rFonts w:ascii="Tahoma" w:hAnsi="Tahoma" w:cs="Tahoma"/>
        </w:rPr>
        <w:t>Requerimientos de interfaz</w:t>
      </w:r>
      <w:bookmarkEnd w:id="9"/>
      <w:bookmarkEnd w:id="10"/>
    </w:p>
    <w:p w14:paraId="3CABA615" w14:textId="77777777" w:rsidR="00A768F4" w:rsidRDefault="00A768F4" w:rsidP="00A768F4"/>
    <w:tbl>
      <w:tblPr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3889"/>
        <w:gridCol w:w="4171"/>
      </w:tblGrid>
      <w:tr w:rsidR="00A768F4" w:rsidRPr="008145B0" w14:paraId="558E26B5" w14:textId="77777777" w:rsidTr="00A768F4">
        <w:trPr>
          <w:jc w:val="center"/>
        </w:trPr>
        <w:tc>
          <w:tcPr>
            <w:tcW w:w="3889" w:type="dxa"/>
            <w:shd w:val="clear" w:color="auto" w:fill="2F5496"/>
          </w:tcPr>
          <w:p w14:paraId="200F387E" w14:textId="77777777" w:rsidR="00A768F4" w:rsidRPr="008145B0" w:rsidRDefault="00A768F4" w:rsidP="000A4028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Requerimiento de Interfaz</w:t>
            </w:r>
          </w:p>
        </w:tc>
        <w:tc>
          <w:tcPr>
            <w:tcW w:w="4171" w:type="dxa"/>
            <w:shd w:val="clear" w:color="auto" w:fill="2F5496"/>
          </w:tcPr>
          <w:p w14:paraId="02F6EA7B" w14:textId="77777777" w:rsidR="00A768F4" w:rsidRPr="008145B0" w:rsidRDefault="00A768F4" w:rsidP="000A402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Descripción</w:t>
            </w:r>
          </w:p>
        </w:tc>
      </w:tr>
      <w:tr w:rsidR="00A768F4" w:rsidRPr="00DD3111" w14:paraId="3B941798" w14:textId="77777777" w:rsidTr="00A768F4">
        <w:trPr>
          <w:jc w:val="center"/>
        </w:trPr>
        <w:tc>
          <w:tcPr>
            <w:tcW w:w="3889" w:type="dxa"/>
            <w:shd w:val="clear" w:color="auto" w:fill="auto"/>
          </w:tcPr>
          <w:p w14:paraId="496FC62C" w14:textId="7315C105" w:rsidR="00A768F4" w:rsidRPr="00BD2180" w:rsidRDefault="008C20B7" w:rsidP="00AE4985">
            <w:pPr>
              <w:tabs>
                <w:tab w:val="left" w:pos="2646"/>
              </w:tabs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Realizar las compras y pagos</w:t>
            </w:r>
            <w:r w:rsidR="007078FD">
              <w:rPr>
                <w:rFonts w:ascii="Tahoma" w:hAnsi="Tahoma" w:cs="Tahoma"/>
                <w:b/>
                <w:bCs/>
                <w:sz w:val="20"/>
              </w:rPr>
              <w:t xml:space="preserve"> vía web</w:t>
            </w:r>
            <w:r>
              <w:rPr>
                <w:rFonts w:ascii="Tahoma" w:hAnsi="Tahoma" w:cs="Tahoma"/>
                <w:b/>
                <w:bCs/>
                <w:sz w:val="20"/>
              </w:rPr>
              <w:t>.</w:t>
            </w:r>
          </w:p>
        </w:tc>
        <w:tc>
          <w:tcPr>
            <w:tcW w:w="4171" w:type="dxa"/>
            <w:shd w:val="clear" w:color="auto" w:fill="auto"/>
          </w:tcPr>
          <w:p w14:paraId="60125D59" w14:textId="317669BF" w:rsidR="00A768F4" w:rsidRPr="00DD3111" w:rsidRDefault="008C20B7" w:rsidP="00AE4985">
            <w:pPr>
              <w:tabs>
                <w:tab w:val="left" w:pos="2646"/>
              </w:tabs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Nuestra página permite realizar los pagos mediante la app, hasta cierto tiempo.</w:t>
            </w:r>
          </w:p>
        </w:tc>
      </w:tr>
      <w:tr w:rsidR="00A768F4" w:rsidRPr="00364FC4" w14:paraId="4506ABC8" w14:textId="77777777" w:rsidTr="00A768F4">
        <w:trPr>
          <w:jc w:val="center"/>
        </w:trPr>
        <w:tc>
          <w:tcPr>
            <w:tcW w:w="3889" w:type="dxa"/>
            <w:shd w:val="clear" w:color="auto" w:fill="auto"/>
          </w:tcPr>
          <w:p w14:paraId="3B59EA27" w14:textId="2F3DFAE8" w:rsidR="00A768F4" w:rsidRPr="008C20B7" w:rsidRDefault="008C20B7" w:rsidP="00AE4985">
            <w:pPr>
              <w:tabs>
                <w:tab w:val="left" w:pos="2646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Tomar en cuenta la ubicación de nuestro p</w:t>
            </w:r>
            <w:r w:rsidR="005103D5">
              <w:rPr>
                <w:rFonts w:ascii="Tahoma" w:hAnsi="Tahoma" w:cs="Tahoma"/>
                <w:b/>
                <w:sz w:val="20"/>
              </w:rPr>
              <w:t>edido</w:t>
            </w:r>
            <w:r>
              <w:rPr>
                <w:rFonts w:ascii="Tahoma" w:hAnsi="Tahoma" w:cs="Tahoma"/>
                <w:b/>
                <w:sz w:val="20"/>
              </w:rPr>
              <w:t xml:space="preserve"> en tiempo real.</w:t>
            </w:r>
          </w:p>
        </w:tc>
        <w:tc>
          <w:tcPr>
            <w:tcW w:w="4171" w:type="dxa"/>
            <w:shd w:val="clear" w:color="auto" w:fill="auto"/>
          </w:tcPr>
          <w:p w14:paraId="03789C09" w14:textId="5E2070C8" w:rsidR="00A768F4" w:rsidRPr="005103D5" w:rsidRDefault="005103D5" w:rsidP="00AE4985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Se pide que cuándo el cliente solicite el pedido este sea ubicado inmediatamente, así le mandamos el pedido a cierto destino.</w:t>
            </w:r>
          </w:p>
        </w:tc>
      </w:tr>
    </w:tbl>
    <w:p w14:paraId="18D92F6E" w14:textId="77777777" w:rsidR="00A768F4" w:rsidRDefault="00A768F4" w:rsidP="00A768F4">
      <w:pPr>
        <w:pStyle w:val="Ttulo2"/>
        <w:tabs>
          <w:tab w:val="clear" w:pos="576"/>
        </w:tabs>
        <w:ind w:left="709"/>
        <w:rPr>
          <w:rFonts w:ascii="Tahoma" w:hAnsi="Tahoma" w:cs="Tahoma"/>
        </w:rPr>
      </w:pPr>
      <w:bookmarkStart w:id="11" w:name="_Toc89508890"/>
      <w:bookmarkStart w:id="12" w:name="_Toc199655307"/>
      <w:r w:rsidRPr="00D36782">
        <w:rPr>
          <w:rFonts w:ascii="Tahoma" w:hAnsi="Tahoma" w:cs="Tahoma"/>
        </w:rPr>
        <w:t>Requerimientos de carga inicial de datos</w:t>
      </w:r>
      <w:bookmarkEnd w:id="11"/>
      <w:bookmarkEnd w:id="12"/>
    </w:p>
    <w:p w14:paraId="5EFD5FF5" w14:textId="77777777" w:rsidR="00A768F4" w:rsidRDefault="00A768F4" w:rsidP="00A768F4"/>
    <w:tbl>
      <w:tblPr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3889"/>
        <w:gridCol w:w="4171"/>
      </w:tblGrid>
      <w:tr w:rsidR="00A768F4" w:rsidRPr="008145B0" w14:paraId="22CA77AE" w14:textId="77777777" w:rsidTr="00A768F4">
        <w:trPr>
          <w:jc w:val="center"/>
        </w:trPr>
        <w:tc>
          <w:tcPr>
            <w:tcW w:w="3889" w:type="dxa"/>
            <w:shd w:val="clear" w:color="auto" w:fill="2F5496"/>
          </w:tcPr>
          <w:p w14:paraId="39572168" w14:textId="77777777" w:rsidR="00A768F4" w:rsidRPr="008145B0" w:rsidRDefault="00A768F4" w:rsidP="0072413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Requerimiento de Carga</w:t>
            </w:r>
          </w:p>
        </w:tc>
        <w:tc>
          <w:tcPr>
            <w:tcW w:w="4171" w:type="dxa"/>
            <w:shd w:val="clear" w:color="auto" w:fill="2F5496"/>
          </w:tcPr>
          <w:p w14:paraId="5EA95FBB" w14:textId="77777777" w:rsidR="00A768F4" w:rsidRPr="008145B0" w:rsidRDefault="00A768F4" w:rsidP="000A402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Descripción</w:t>
            </w:r>
          </w:p>
        </w:tc>
      </w:tr>
      <w:tr w:rsidR="00A768F4" w:rsidRPr="00DD3111" w14:paraId="6AA94209" w14:textId="77777777" w:rsidTr="00A768F4">
        <w:trPr>
          <w:jc w:val="center"/>
        </w:trPr>
        <w:tc>
          <w:tcPr>
            <w:tcW w:w="3889" w:type="dxa"/>
            <w:shd w:val="clear" w:color="auto" w:fill="auto"/>
          </w:tcPr>
          <w:p w14:paraId="4C5E1385" w14:textId="23577313" w:rsidR="00A768F4" w:rsidRPr="00BD2180" w:rsidRDefault="00AE4985" w:rsidP="00AE4985">
            <w:pPr>
              <w:tabs>
                <w:tab w:val="left" w:pos="2646"/>
              </w:tabs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Registro del consumidor</w:t>
            </w:r>
          </w:p>
        </w:tc>
        <w:tc>
          <w:tcPr>
            <w:tcW w:w="4171" w:type="dxa"/>
            <w:shd w:val="clear" w:color="auto" w:fill="auto"/>
          </w:tcPr>
          <w:p w14:paraId="501FAFD4" w14:textId="362353A4" w:rsidR="00A768F4" w:rsidRPr="00DD3111" w:rsidRDefault="00AE4985" w:rsidP="00AE4985">
            <w:pPr>
              <w:tabs>
                <w:tab w:val="left" w:pos="2646"/>
              </w:tabs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Al acceder a nuestra página, el consumidor tendrá que ingresar sus datos, para poder tener acceso a todas nuestras ofertas</w:t>
            </w:r>
          </w:p>
        </w:tc>
      </w:tr>
      <w:tr w:rsidR="00A768F4" w:rsidRPr="00364FC4" w14:paraId="3E52F8C0" w14:textId="77777777" w:rsidTr="00A768F4">
        <w:trPr>
          <w:jc w:val="center"/>
        </w:trPr>
        <w:tc>
          <w:tcPr>
            <w:tcW w:w="3889" w:type="dxa"/>
            <w:shd w:val="clear" w:color="auto" w:fill="auto"/>
          </w:tcPr>
          <w:p w14:paraId="7A57544B" w14:textId="797B1DD3" w:rsidR="00A768F4" w:rsidRPr="00AE4985" w:rsidRDefault="00AE4985" w:rsidP="00AE4985">
            <w:pPr>
              <w:tabs>
                <w:tab w:val="left" w:pos="2646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Consultas</w:t>
            </w:r>
          </w:p>
        </w:tc>
        <w:tc>
          <w:tcPr>
            <w:tcW w:w="4171" w:type="dxa"/>
            <w:shd w:val="clear" w:color="auto" w:fill="auto"/>
          </w:tcPr>
          <w:p w14:paraId="0349B936" w14:textId="0D77FF5B" w:rsidR="00A768F4" w:rsidRPr="00AE4985" w:rsidRDefault="00AE4985" w:rsidP="00AE4985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Estar atentos a cualquier consulta de nuestro consumidor</w:t>
            </w:r>
          </w:p>
        </w:tc>
      </w:tr>
      <w:tr w:rsidR="00A768F4" w:rsidRPr="00364FC4" w14:paraId="59E2C07E" w14:textId="77777777" w:rsidTr="00A768F4">
        <w:trPr>
          <w:jc w:val="center"/>
        </w:trPr>
        <w:tc>
          <w:tcPr>
            <w:tcW w:w="3889" w:type="dxa"/>
            <w:shd w:val="clear" w:color="auto" w:fill="auto"/>
          </w:tcPr>
          <w:p w14:paraId="101DB712" w14:textId="3AFA2D13" w:rsidR="00AE4985" w:rsidRPr="00AE4985" w:rsidRDefault="00AE4985" w:rsidP="00AE4985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Actualización de nuestra página web</w:t>
            </w:r>
          </w:p>
        </w:tc>
        <w:tc>
          <w:tcPr>
            <w:tcW w:w="4171" w:type="dxa"/>
            <w:shd w:val="clear" w:color="auto" w:fill="auto"/>
          </w:tcPr>
          <w:p w14:paraId="5F04E56F" w14:textId="5FF33A03" w:rsidR="00A768F4" w:rsidRPr="00AE4985" w:rsidRDefault="00AE4985" w:rsidP="00AE4985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Actualizaciones, las cuales harán que el consumidor este siempre al tanto de todo lo que hacemos con la app para la mejora de nuestro servicio</w:t>
            </w:r>
          </w:p>
        </w:tc>
      </w:tr>
    </w:tbl>
    <w:p w14:paraId="02B45991" w14:textId="77777777" w:rsidR="00A768F4" w:rsidRDefault="00A768F4" w:rsidP="00A768F4">
      <w:pPr>
        <w:pStyle w:val="Ttulo2"/>
        <w:tabs>
          <w:tab w:val="clear" w:pos="576"/>
          <w:tab w:val="num" w:pos="0"/>
        </w:tabs>
        <w:ind w:left="709"/>
        <w:rPr>
          <w:rFonts w:ascii="Tahoma" w:hAnsi="Tahoma" w:cs="Tahoma"/>
        </w:rPr>
      </w:pPr>
      <w:bookmarkStart w:id="13" w:name="_Toc89508891"/>
      <w:bookmarkStart w:id="14" w:name="_Toc199655310"/>
      <w:r w:rsidRPr="00D36782">
        <w:rPr>
          <w:rFonts w:ascii="Tahoma" w:hAnsi="Tahoma" w:cs="Tahoma"/>
        </w:rPr>
        <w:t>Requerimientos de infraestructura</w:t>
      </w:r>
      <w:bookmarkEnd w:id="13"/>
      <w:bookmarkEnd w:id="14"/>
    </w:p>
    <w:p w14:paraId="5BDCB417" w14:textId="77777777" w:rsidR="00A768F4" w:rsidRDefault="00A768F4" w:rsidP="00A768F4"/>
    <w:tbl>
      <w:tblPr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3889"/>
        <w:gridCol w:w="4171"/>
      </w:tblGrid>
      <w:tr w:rsidR="00A768F4" w:rsidRPr="008145B0" w14:paraId="33A002E7" w14:textId="77777777" w:rsidTr="00A768F4">
        <w:trPr>
          <w:jc w:val="center"/>
        </w:trPr>
        <w:tc>
          <w:tcPr>
            <w:tcW w:w="3889" w:type="dxa"/>
            <w:shd w:val="clear" w:color="auto" w:fill="2F5496"/>
          </w:tcPr>
          <w:p w14:paraId="3CF5BAD6" w14:textId="77777777" w:rsidR="00A768F4" w:rsidRPr="008145B0" w:rsidRDefault="00A768F4" w:rsidP="0072413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Requerimiento de Infraestructura</w:t>
            </w:r>
          </w:p>
        </w:tc>
        <w:tc>
          <w:tcPr>
            <w:tcW w:w="4171" w:type="dxa"/>
            <w:shd w:val="clear" w:color="auto" w:fill="2F5496"/>
          </w:tcPr>
          <w:p w14:paraId="3A0D847A" w14:textId="77777777" w:rsidR="00A768F4" w:rsidRPr="008145B0" w:rsidRDefault="00A768F4" w:rsidP="000A402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Descripción</w:t>
            </w:r>
          </w:p>
        </w:tc>
      </w:tr>
      <w:tr w:rsidR="00A768F4" w:rsidRPr="00DD3111" w14:paraId="49CC2E4A" w14:textId="77777777" w:rsidTr="00A768F4">
        <w:trPr>
          <w:jc w:val="center"/>
        </w:trPr>
        <w:tc>
          <w:tcPr>
            <w:tcW w:w="3889" w:type="dxa"/>
            <w:shd w:val="clear" w:color="auto" w:fill="auto"/>
          </w:tcPr>
          <w:p w14:paraId="1C9C35CE" w14:textId="249ADC93" w:rsidR="00A768F4" w:rsidRPr="00BD2180" w:rsidRDefault="007078FD" w:rsidP="007078FD">
            <w:pPr>
              <w:tabs>
                <w:tab w:val="left" w:pos="2646"/>
              </w:tabs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Alojamiento en un hosting</w:t>
            </w:r>
          </w:p>
        </w:tc>
        <w:tc>
          <w:tcPr>
            <w:tcW w:w="4171" w:type="dxa"/>
            <w:shd w:val="clear" w:color="auto" w:fill="auto"/>
          </w:tcPr>
          <w:p w14:paraId="2FC8EA2B" w14:textId="59A143F4" w:rsidR="00A768F4" w:rsidRPr="00DD3111" w:rsidRDefault="007078FD" w:rsidP="007078FD">
            <w:pPr>
              <w:tabs>
                <w:tab w:val="left" w:pos="2646"/>
              </w:tabs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Nuestra página deberá permitir conectarse a la base de datos MySQL, </w:t>
            </w:r>
            <w:r w:rsidR="0045107D">
              <w:rPr>
                <w:rFonts w:ascii="Tahoma" w:hAnsi="Tahoma" w:cs="Tahoma"/>
                <w:b/>
                <w:bCs/>
                <w:sz w:val="20"/>
              </w:rPr>
              <w:t>haciendo así</w:t>
            </w:r>
            <w:r>
              <w:rPr>
                <w:rFonts w:ascii="Tahoma" w:hAnsi="Tahoma" w:cs="Tahoma"/>
                <w:b/>
                <w:bCs/>
                <w:sz w:val="20"/>
              </w:rPr>
              <w:t xml:space="preserve"> que está conexión sea con más de un usuario</w:t>
            </w:r>
          </w:p>
        </w:tc>
      </w:tr>
    </w:tbl>
    <w:p w14:paraId="4D523D46" w14:textId="77777777" w:rsidR="00A768F4" w:rsidRDefault="00A768F4" w:rsidP="00A768F4">
      <w:pPr>
        <w:pStyle w:val="Ttulo2"/>
        <w:tabs>
          <w:tab w:val="clear" w:pos="576"/>
          <w:tab w:val="num" w:pos="0"/>
        </w:tabs>
        <w:ind w:left="709"/>
        <w:rPr>
          <w:rFonts w:ascii="Tahoma" w:hAnsi="Tahoma" w:cs="Tahoma"/>
        </w:rPr>
      </w:pPr>
      <w:bookmarkStart w:id="15" w:name="_Toc89508893"/>
      <w:bookmarkStart w:id="16" w:name="_Toc199655313"/>
      <w:r w:rsidRPr="00D36782">
        <w:rPr>
          <w:rFonts w:ascii="Tahoma" w:hAnsi="Tahoma" w:cs="Tahoma"/>
        </w:rPr>
        <w:t>Requerimientos de seguridad</w:t>
      </w:r>
      <w:bookmarkEnd w:id="15"/>
      <w:bookmarkEnd w:id="16"/>
    </w:p>
    <w:p w14:paraId="67058BBB" w14:textId="77777777" w:rsidR="00A768F4" w:rsidRDefault="00A768F4" w:rsidP="00A768F4"/>
    <w:tbl>
      <w:tblPr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3889"/>
        <w:gridCol w:w="4171"/>
      </w:tblGrid>
      <w:tr w:rsidR="00724138" w:rsidRPr="008145B0" w14:paraId="13E8D585" w14:textId="77777777" w:rsidTr="00691207">
        <w:trPr>
          <w:jc w:val="center"/>
        </w:trPr>
        <w:tc>
          <w:tcPr>
            <w:tcW w:w="3889" w:type="dxa"/>
            <w:shd w:val="clear" w:color="auto" w:fill="2F5496"/>
          </w:tcPr>
          <w:p w14:paraId="67DFF04F" w14:textId="77777777" w:rsidR="00724138" w:rsidRPr="008145B0" w:rsidRDefault="00724138" w:rsidP="0072413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Requerimiento de Seguridad</w:t>
            </w:r>
          </w:p>
        </w:tc>
        <w:tc>
          <w:tcPr>
            <w:tcW w:w="4171" w:type="dxa"/>
            <w:shd w:val="clear" w:color="auto" w:fill="2F5496"/>
          </w:tcPr>
          <w:p w14:paraId="1512F90B" w14:textId="77777777" w:rsidR="00724138" w:rsidRPr="008145B0" w:rsidRDefault="00724138" w:rsidP="00691207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Descripción</w:t>
            </w:r>
          </w:p>
        </w:tc>
      </w:tr>
      <w:tr w:rsidR="00724138" w:rsidRPr="00DD3111" w14:paraId="2AC83F06" w14:textId="77777777" w:rsidTr="00691207">
        <w:trPr>
          <w:jc w:val="center"/>
        </w:trPr>
        <w:tc>
          <w:tcPr>
            <w:tcW w:w="3889" w:type="dxa"/>
            <w:shd w:val="clear" w:color="auto" w:fill="auto"/>
          </w:tcPr>
          <w:p w14:paraId="6653FD78" w14:textId="77777777" w:rsidR="00724138" w:rsidRPr="00BD2180" w:rsidRDefault="00724138" w:rsidP="00691207">
            <w:pPr>
              <w:tabs>
                <w:tab w:val="left" w:pos="2646"/>
              </w:tabs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Seguridad virtual y presencial</w:t>
            </w:r>
          </w:p>
        </w:tc>
        <w:tc>
          <w:tcPr>
            <w:tcW w:w="4171" w:type="dxa"/>
            <w:shd w:val="clear" w:color="auto" w:fill="auto"/>
          </w:tcPr>
          <w:p w14:paraId="3F2FE09A" w14:textId="77777777" w:rsidR="00724138" w:rsidRPr="00DD3111" w:rsidRDefault="00724138" w:rsidP="00691207">
            <w:pPr>
              <w:tabs>
                <w:tab w:val="left" w:pos="2646"/>
              </w:tabs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Brindar a nuestros clientes la mejor seguridad, desde que ingresan sus datos a nuestro página de registro, hasta cuando acceden a nuestro local</w:t>
            </w:r>
          </w:p>
        </w:tc>
      </w:tr>
    </w:tbl>
    <w:p w14:paraId="731D6992" w14:textId="77777777" w:rsidR="00A768F4" w:rsidRDefault="00A768F4" w:rsidP="00A768F4"/>
    <w:p w14:paraId="4A67EA25" w14:textId="77777777" w:rsidR="00A768F4" w:rsidRPr="00A768F4" w:rsidRDefault="00A768F4" w:rsidP="00A768F4"/>
    <w:p w14:paraId="0F8E5AB2" w14:textId="77777777" w:rsidR="00A768F4" w:rsidRPr="00F20253" w:rsidRDefault="00A768F4" w:rsidP="00A768F4"/>
    <w:p w14:paraId="7DEB3121" w14:textId="7DB04F4F" w:rsidR="0026558A" w:rsidRPr="0026558A" w:rsidRDefault="00A768F4" w:rsidP="0026558A">
      <w:pPr>
        <w:pStyle w:val="Ttulo2"/>
        <w:tabs>
          <w:tab w:val="clear" w:pos="576"/>
          <w:tab w:val="num" w:pos="0"/>
        </w:tabs>
        <w:ind w:left="709"/>
        <w:jc w:val="left"/>
        <w:rPr>
          <w:rFonts w:cs="Arial"/>
          <w:b w:val="0"/>
          <w:bCs/>
          <w:sz w:val="24"/>
          <w:szCs w:val="18"/>
        </w:rPr>
      </w:pPr>
      <w:bookmarkStart w:id="17" w:name="_Toc89508894"/>
      <w:bookmarkStart w:id="18" w:name="_Toc199655316"/>
      <w:r w:rsidRPr="00D36782">
        <w:rPr>
          <w:rFonts w:ascii="Tahoma" w:hAnsi="Tahoma" w:cs="Tahoma"/>
        </w:rPr>
        <w:lastRenderedPageBreak/>
        <w:t>Requerimientos de documentación</w:t>
      </w:r>
      <w:bookmarkEnd w:id="17"/>
      <w:bookmarkEnd w:id="18"/>
      <w:r w:rsidR="00E95784">
        <w:rPr>
          <w:rFonts w:ascii="Tahoma" w:hAnsi="Tahoma" w:cs="Tahoma"/>
        </w:rPr>
        <w:br/>
      </w:r>
      <w:r w:rsidR="0026558A">
        <w:rPr>
          <w:rFonts w:cs="Arial"/>
          <w:b w:val="0"/>
          <w:bCs/>
          <w:sz w:val="24"/>
          <w:szCs w:val="18"/>
        </w:rPr>
        <w:br/>
        <w:t>Brindaremos un manual de usuario, para poder brindar soporte a nuestros consumidores para que accedan de manera correcta a nuestra página Web, así mismo nuestro manual contará con la mejor información</w:t>
      </w:r>
      <w:r w:rsidR="00E527D0">
        <w:rPr>
          <w:rFonts w:cs="Arial"/>
          <w:b w:val="0"/>
          <w:bCs/>
          <w:sz w:val="24"/>
          <w:szCs w:val="18"/>
        </w:rPr>
        <w:t xml:space="preserve"> acerca de los requisitos.</w:t>
      </w:r>
    </w:p>
    <w:p w14:paraId="47664EC6" w14:textId="77777777" w:rsidR="00A768F4" w:rsidRPr="00F20253" w:rsidRDefault="00A768F4" w:rsidP="00A768F4"/>
    <w:p w14:paraId="3AE8DDF1" w14:textId="33EB8984" w:rsidR="00A768F4" w:rsidRDefault="00A768F4" w:rsidP="00E527D0">
      <w:pPr>
        <w:pStyle w:val="Ttulo2"/>
        <w:tabs>
          <w:tab w:val="clear" w:pos="576"/>
          <w:tab w:val="num" w:pos="0"/>
        </w:tabs>
        <w:ind w:left="709"/>
        <w:jc w:val="left"/>
        <w:rPr>
          <w:rFonts w:ascii="Tahoma" w:hAnsi="Tahoma" w:cs="Tahoma"/>
        </w:rPr>
      </w:pPr>
      <w:bookmarkStart w:id="19" w:name="_Toc89508896"/>
      <w:bookmarkStart w:id="20" w:name="_Toc199655319"/>
      <w:r w:rsidRPr="00D36782">
        <w:rPr>
          <w:rFonts w:ascii="Tahoma" w:hAnsi="Tahoma" w:cs="Tahoma"/>
        </w:rPr>
        <w:t>Requerimientos de garantía, soporte y mantenimiento</w:t>
      </w:r>
      <w:bookmarkEnd w:id="19"/>
      <w:bookmarkEnd w:id="20"/>
      <w:r w:rsidR="00E527D0">
        <w:rPr>
          <w:rFonts w:ascii="Tahoma" w:hAnsi="Tahoma" w:cs="Tahoma"/>
        </w:rPr>
        <w:br/>
      </w:r>
      <w:r w:rsidR="00E527D0">
        <w:rPr>
          <w:rFonts w:ascii="Tahoma" w:hAnsi="Tahoma" w:cs="Tahoma"/>
        </w:rPr>
        <w:br/>
      </w:r>
      <w:r w:rsidR="00E527D0">
        <w:rPr>
          <w:rFonts w:cs="Arial"/>
          <w:b w:val="0"/>
          <w:bCs/>
          <w:sz w:val="24"/>
          <w:szCs w:val="18"/>
        </w:rPr>
        <w:t xml:space="preserve">Les brindaremos una garantía de corto plazo ya que nuestro servicio es de consumo de alimentos, por lo tanto, la garantía sería no pasando de las 24hrs. </w:t>
      </w:r>
      <w:r w:rsidR="00E527D0">
        <w:rPr>
          <w:rFonts w:cs="Arial"/>
          <w:b w:val="0"/>
          <w:bCs/>
          <w:sz w:val="24"/>
          <w:szCs w:val="18"/>
        </w:rPr>
        <w:br/>
        <w:t xml:space="preserve">Contaremos con </w:t>
      </w:r>
      <w:r w:rsidR="002747CE">
        <w:rPr>
          <w:rFonts w:cs="Arial"/>
          <w:b w:val="0"/>
          <w:bCs/>
          <w:sz w:val="24"/>
          <w:szCs w:val="18"/>
        </w:rPr>
        <w:t>un soporte no tan extenso, dónde el consumidor se verá beneficiado ya que recibirá una pequeña capacitación. (Video de introducción).</w:t>
      </w:r>
      <w:r w:rsidR="002747CE">
        <w:rPr>
          <w:rFonts w:cs="Arial"/>
          <w:b w:val="0"/>
          <w:bCs/>
          <w:sz w:val="24"/>
          <w:szCs w:val="18"/>
        </w:rPr>
        <w:br/>
        <w:t>Con respecto al mantenimiento, estaremos trabajando siempre en las actualizaciones para que nuestra página Web esté siempre funcionando.</w:t>
      </w:r>
    </w:p>
    <w:p w14:paraId="1297427E" w14:textId="77777777" w:rsidR="00A768F4" w:rsidRPr="00A768F4" w:rsidRDefault="00A768F4" w:rsidP="00A768F4"/>
    <w:p w14:paraId="4FDE8A61" w14:textId="0CE995ED" w:rsidR="00A768F4" w:rsidRPr="00D36782" w:rsidRDefault="00A768F4" w:rsidP="002747CE">
      <w:pPr>
        <w:pStyle w:val="Ttulo2"/>
        <w:tabs>
          <w:tab w:val="clear" w:pos="576"/>
          <w:tab w:val="num" w:pos="0"/>
        </w:tabs>
        <w:ind w:left="709"/>
        <w:jc w:val="left"/>
        <w:rPr>
          <w:rFonts w:ascii="Tahoma" w:hAnsi="Tahoma" w:cs="Tahoma"/>
        </w:rPr>
      </w:pPr>
      <w:bookmarkStart w:id="21" w:name="_Toc89508898"/>
      <w:bookmarkStart w:id="22" w:name="_Toc199655322"/>
      <w:r w:rsidRPr="00D36782">
        <w:rPr>
          <w:rFonts w:ascii="Tahoma" w:hAnsi="Tahoma" w:cs="Tahoma"/>
        </w:rPr>
        <w:t>Requerimientos adicionales y/o especiales del producto</w:t>
      </w:r>
      <w:bookmarkEnd w:id="21"/>
      <w:bookmarkEnd w:id="22"/>
      <w:r w:rsidR="002747CE">
        <w:rPr>
          <w:rFonts w:ascii="Tahoma" w:hAnsi="Tahoma" w:cs="Tahoma"/>
        </w:rPr>
        <w:br/>
      </w:r>
      <w:r w:rsidR="002747CE">
        <w:rPr>
          <w:rFonts w:cs="Arial"/>
          <w:b w:val="0"/>
          <w:bCs/>
          <w:sz w:val="24"/>
          <w:szCs w:val="18"/>
        </w:rPr>
        <w:br/>
      </w:r>
      <w:r w:rsidR="0046638F">
        <w:rPr>
          <w:rFonts w:cs="Arial"/>
          <w:b w:val="0"/>
          <w:bCs/>
          <w:sz w:val="24"/>
          <w:szCs w:val="18"/>
        </w:rPr>
        <w:t xml:space="preserve">Cómo adicional, tenemos nuestra página de Facebook, dónde esta incluida la ubicación, </w:t>
      </w:r>
      <w:r w:rsidR="0000250F">
        <w:rPr>
          <w:rFonts w:cs="Arial"/>
          <w:b w:val="0"/>
          <w:bCs/>
          <w:sz w:val="24"/>
          <w:szCs w:val="18"/>
        </w:rPr>
        <w:t xml:space="preserve">además que si cuenta con responsive. </w:t>
      </w:r>
    </w:p>
    <w:p w14:paraId="276F8454" w14:textId="77777777" w:rsidR="00A768F4" w:rsidRDefault="00A768F4" w:rsidP="008145B0"/>
    <w:p w14:paraId="7C34633A" w14:textId="77777777" w:rsidR="00A768F4" w:rsidRDefault="00A768F4" w:rsidP="008145B0"/>
    <w:p w14:paraId="00CFAAAD" w14:textId="77777777" w:rsidR="00A768F4" w:rsidRDefault="00A768F4" w:rsidP="008145B0"/>
    <w:p w14:paraId="39D3530A" w14:textId="77777777" w:rsidR="00A768F4" w:rsidRDefault="00A768F4" w:rsidP="008145B0"/>
    <w:p w14:paraId="7B257634" w14:textId="77777777" w:rsidR="00A768F4" w:rsidRPr="00014506" w:rsidRDefault="00A768F4" w:rsidP="008145B0"/>
    <w:sectPr w:rsidR="00A768F4" w:rsidRPr="00014506" w:rsidSect="00BD1AA0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588" w:right="1134" w:bottom="1554" w:left="1418" w:header="720" w:footer="89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6117B" w14:textId="77777777" w:rsidR="00060846" w:rsidRDefault="00060846">
      <w:r>
        <w:separator/>
      </w:r>
    </w:p>
  </w:endnote>
  <w:endnote w:type="continuationSeparator" w:id="0">
    <w:p w14:paraId="7B93ECED" w14:textId="77777777" w:rsidR="00060846" w:rsidRDefault="0006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Gadugi"/>
    <w:charset w:val="00"/>
    <w:family w:val="swiss"/>
    <w:pitch w:val="variable"/>
    <w:sig w:usb0="00000003" w:usb1="10002048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2D72F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C6072E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72" w:type="dxa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12"/>
      <w:gridCol w:w="5760"/>
    </w:tblGrid>
    <w:tr w:rsidR="00785E09" w14:paraId="7222FD87" w14:textId="77777777" w:rsidTr="00C12D13">
      <w:trPr>
        <w:cantSplit/>
      </w:trPr>
      <w:tc>
        <w:tcPr>
          <w:tcW w:w="4612" w:type="dxa"/>
        </w:tcPr>
        <w:p w14:paraId="027E5D00" w14:textId="61A77308" w:rsidR="00785E09" w:rsidRPr="00595BD7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595BD7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595BD7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595BD7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595BD7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59531E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21/06/2021</w:t>
          </w:r>
          <w:r w:rsidRPr="00595BD7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  <w:tcBorders>
            <w:bottom w:val="single" w:sz="4" w:space="0" w:color="auto"/>
          </w:tcBorders>
        </w:tcPr>
        <w:p w14:paraId="44C26ED7" w14:textId="77777777" w:rsidR="00785E09" w:rsidRPr="00595BD7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595BD7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595BD7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14:paraId="478EA351" w14:textId="77777777" w:rsidTr="00C12D13">
      <w:trPr>
        <w:trHeight w:val="230"/>
      </w:trPr>
      <w:tc>
        <w:tcPr>
          <w:tcW w:w="4612" w:type="dxa"/>
          <w:tcBorders>
            <w:right w:val="single" w:sz="4" w:space="0" w:color="auto"/>
          </w:tcBorders>
        </w:tcPr>
        <w:p w14:paraId="43652991" w14:textId="77777777" w:rsidR="00785E09" w:rsidRPr="00595BD7" w:rsidRDefault="00785E09" w:rsidP="00620E0E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595BD7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C12D13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SEGEL -IPAE</w:t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F86D87" w14:textId="77777777" w:rsidR="00785E09" w:rsidRPr="00595BD7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595BD7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595BD7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595BD7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595BD7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EB371D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595BD7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595BD7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595BD7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595BD7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595BD7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EB371D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595BD7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461C3B02" w14:textId="77777777" w:rsidR="00785E09" w:rsidRPr="00395F94" w:rsidRDefault="00785E09" w:rsidP="00395F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93958" w14:textId="77777777" w:rsidR="00060846" w:rsidRDefault="00060846">
      <w:r>
        <w:separator/>
      </w:r>
    </w:p>
  </w:footnote>
  <w:footnote w:type="continuationSeparator" w:id="0">
    <w:p w14:paraId="1E93ED5F" w14:textId="77777777" w:rsidR="00060846" w:rsidRDefault="00060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DC7F7" w14:textId="77777777" w:rsidR="00AC4AEB" w:rsidRPr="00DD665D" w:rsidRDefault="00AC4AEB" w:rsidP="00AC4AEB">
    <w:pPr>
      <w:pStyle w:val="Encabezado"/>
      <w:tabs>
        <w:tab w:val="clear" w:pos="4252"/>
        <w:tab w:val="clear" w:pos="8504"/>
      </w:tabs>
      <w:jc w:val="left"/>
      <w:rPr>
        <w:rFonts w:ascii="Century Schoolbook" w:hAnsi="Century Schoolbook"/>
        <w:b/>
        <w:i/>
        <w:sz w:val="16"/>
        <w:u w:val="single"/>
      </w:rPr>
    </w:pPr>
  </w:p>
  <w:p w14:paraId="7EFD42CA" w14:textId="77777777" w:rsidR="00785E09" w:rsidRPr="00AC4AEB" w:rsidRDefault="00785E09" w:rsidP="00AC4AEB">
    <w:pPr>
      <w:pStyle w:val="Encabezado"/>
      <w:tabs>
        <w:tab w:val="clear" w:pos="4252"/>
        <w:tab w:val="clear" w:pos="8504"/>
      </w:tabs>
      <w:rPr>
        <w:rFonts w:ascii="Verdana" w:hAnsi="Verdana"/>
        <w:sz w:val="14"/>
        <w:szCs w:val="14"/>
      </w:rPr>
    </w:pPr>
    <w:r w:rsidRPr="00595BD7">
      <w:rPr>
        <w:rFonts w:ascii="Verdana" w:hAnsi="Verdana"/>
        <w:sz w:val="14"/>
        <w:szCs w:val="14"/>
      </w:rPr>
      <w:t xml:space="preserve">        </w:t>
    </w:r>
    <w:r w:rsidRPr="00595BD7">
      <w:rPr>
        <w:rFonts w:ascii="Verdana" w:hAnsi="Verdana"/>
        <w:sz w:val="14"/>
        <w:szCs w:val="14"/>
      </w:rPr>
      <w:tab/>
      <w:t xml:space="preserve">  </w:t>
    </w:r>
    <w:r w:rsidRPr="00595BD7">
      <w:rPr>
        <w:rFonts w:ascii="Verdana" w:hAnsi="Verdana"/>
        <w:sz w:val="14"/>
        <w:szCs w:val="14"/>
      </w:rPr>
      <w:tab/>
      <w:t xml:space="preserve">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D046C" w14:textId="77777777" w:rsidR="00DF2D59" w:rsidRPr="00A459B3" w:rsidRDefault="004E105A" w:rsidP="000D79F4">
    <w:pPr>
      <w:pStyle w:val="Encabezado"/>
      <w:jc w:val="right"/>
      <w:rPr>
        <w:b/>
        <w:color w:val="0070C0"/>
      </w:rPr>
    </w:pPr>
    <w:r w:rsidRPr="004E105A">
      <w:rPr>
        <w:b/>
        <w:noProof/>
        <w:color w:val="002060"/>
        <w:sz w:val="28"/>
        <w:szCs w:val="28"/>
        <w:lang w:val="es-PE" w:eastAsia="es-PE"/>
      </w:rPr>
      <w:t xml:space="preserve">Laboratorio de Integración I: </w:t>
    </w:r>
    <w:r w:rsidR="005300E4">
      <w:rPr>
        <w:b/>
        <w:noProof/>
        <w:color w:val="002060"/>
        <w:sz w:val="28"/>
        <w:szCs w:val="28"/>
        <w:lang w:val="es-PE" w:eastAsia="es-PE"/>
      </w:rPr>
      <w:t>Lanzamiento de una Página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EA41D2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E546DAC"/>
    <w:multiLevelType w:val="hybridMultilevel"/>
    <w:tmpl w:val="71A404CE"/>
    <w:lvl w:ilvl="0" w:tplc="B3BCDFE8">
      <w:start w:val="1"/>
      <w:numFmt w:val="bullet"/>
      <w:lvlText w:val="­"/>
      <w:lvlJc w:val="left"/>
      <w:pPr>
        <w:tabs>
          <w:tab w:val="num" w:pos="1080"/>
        </w:tabs>
        <w:ind w:left="1060" w:hanging="34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958AC"/>
    <w:multiLevelType w:val="hybridMultilevel"/>
    <w:tmpl w:val="ED1CE5BE"/>
    <w:lvl w:ilvl="0" w:tplc="B3BCDFE8">
      <w:start w:val="1"/>
      <w:numFmt w:val="bullet"/>
      <w:lvlText w:val="­"/>
      <w:lvlJc w:val="left"/>
      <w:pPr>
        <w:tabs>
          <w:tab w:val="num" w:pos="700"/>
        </w:tabs>
        <w:ind w:left="680" w:hanging="34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30654BC8"/>
    <w:multiLevelType w:val="hybridMultilevel"/>
    <w:tmpl w:val="E6922ADC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746804B3"/>
    <w:multiLevelType w:val="hybridMultilevel"/>
    <w:tmpl w:val="FF4CAA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82544"/>
    <w:multiLevelType w:val="hybridMultilevel"/>
    <w:tmpl w:val="87DC8780"/>
    <w:lvl w:ilvl="0" w:tplc="B3BCDFE8">
      <w:start w:val="1"/>
      <w:numFmt w:val="bullet"/>
      <w:lvlText w:val="­"/>
      <w:lvlJc w:val="left"/>
      <w:pPr>
        <w:tabs>
          <w:tab w:val="num" w:pos="1080"/>
        </w:tabs>
        <w:ind w:left="1060" w:hanging="34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250F"/>
    <w:rsid w:val="00014506"/>
    <w:rsid w:val="00015664"/>
    <w:rsid w:val="00016A2B"/>
    <w:rsid w:val="00020256"/>
    <w:rsid w:val="000239A4"/>
    <w:rsid w:val="000279D0"/>
    <w:rsid w:val="000420AA"/>
    <w:rsid w:val="00046269"/>
    <w:rsid w:val="00047801"/>
    <w:rsid w:val="000564F9"/>
    <w:rsid w:val="00060846"/>
    <w:rsid w:val="00071E9A"/>
    <w:rsid w:val="000773E4"/>
    <w:rsid w:val="0008185C"/>
    <w:rsid w:val="000865CF"/>
    <w:rsid w:val="00090324"/>
    <w:rsid w:val="0009566D"/>
    <w:rsid w:val="000A4028"/>
    <w:rsid w:val="000B34E4"/>
    <w:rsid w:val="000B54B7"/>
    <w:rsid w:val="000B6C47"/>
    <w:rsid w:val="000B7261"/>
    <w:rsid w:val="000C1012"/>
    <w:rsid w:val="000C3DA9"/>
    <w:rsid w:val="000C65DB"/>
    <w:rsid w:val="000D556A"/>
    <w:rsid w:val="000D79F4"/>
    <w:rsid w:val="000E518B"/>
    <w:rsid w:val="000F015C"/>
    <w:rsid w:val="0010188C"/>
    <w:rsid w:val="00106AB3"/>
    <w:rsid w:val="00111A67"/>
    <w:rsid w:val="0011315E"/>
    <w:rsid w:val="0011690A"/>
    <w:rsid w:val="001206CC"/>
    <w:rsid w:val="0012384F"/>
    <w:rsid w:val="001269F8"/>
    <w:rsid w:val="00130ED9"/>
    <w:rsid w:val="00160011"/>
    <w:rsid w:val="00161401"/>
    <w:rsid w:val="0016739D"/>
    <w:rsid w:val="00173D14"/>
    <w:rsid w:val="00174510"/>
    <w:rsid w:val="00181E6B"/>
    <w:rsid w:val="001828B6"/>
    <w:rsid w:val="00192E23"/>
    <w:rsid w:val="001A6C89"/>
    <w:rsid w:val="001B1772"/>
    <w:rsid w:val="001B3169"/>
    <w:rsid w:val="001B3DB7"/>
    <w:rsid w:val="001C1FBF"/>
    <w:rsid w:val="001C5399"/>
    <w:rsid w:val="001E01E6"/>
    <w:rsid w:val="001F2720"/>
    <w:rsid w:val="001F5BED"/>
    <w:rsid w:val="00207F47"/>
    <w:rsid w:val="00213506"/>
    <w:rsid w:val="002219D0"/>
    <w:rsid w:val="002241B0"/>
    <w:rsid w:val="00230FEC"/>
    <w:rsid w:val="0024416D"/>
    <w:rsid w:val="00245711"/>
    <w:rsid w:val="00250B9C"/>
    <w:rsid w:val="00251DA6"/>
    <w:rsid w:val="00261A62"/>
    <w:rsid w:val="0026558A"/>
    <w:rsid w:val="00265897"/>
    <w:rsid w:val="00265F1C"/>
    <w:rsid w:val="00267B75"/>
    <w:rsid w:val="00272649"/>
    <w:rsid w:val="002731A3"/>
    <w:rsid w:val="002747CE"/>
    <w:rsid w:val="00276C4A"/>
    <w:rsid w:val="002825C2"/>
    <w:rsid w:val="00286F54"/>
    <w:rsid w:val="00292234"/>
    <w:rsid w:val="00294D82"/>
    <w:rsid w:val="00296C20"/>
    <w:rsid w:val="002B180B"/>
    <w:rsid w:val="002B38A4"/>
    <w:rsid w:val="002D43BA"/>
    <w:rsid w:val="002D6A7D"/>
    <w:rsid w:val="002E0DFC"/>
    <w:rsid w:val="002E4991"/>
    <w:rsid w:val="002F2C35"/>
    <w:rsid w:val="002F6FDA"/>
    <w:rsid w:val="00300C6A"/>
    <w:rsid w:val="00307AB9"/>
    <w:rsid w:val="00311BCD"/>
    <w:rsid w:val="00315157"/>
    <w:rsid w:val="00343A4B"/>
    <w:rsid w:val="0034533D"/>
    <w:rsid w:val="00346EEC"/>
    <w:rsid w:val="00351095"/>
    <w:rsid w:val="00374716"/>
    <w:rsid w:val="00374C6C"/>
    <w:rsid w:val="00392EB0"/>
    <w:rsid w:val="00395F94"/>
    <w:rsid w:val="003A3A43"/>
    <w:rsid w:val="003B0F4C"/>
    <w:rsid w:val="003C3F20"/>
    <w:rsid w:val="003C407D"/>
    <w:rsid w:val="003D6553"/>
    <w:rsid w:val="003E744B"/>
    <w:rsid w:val="003F04D5"/>
    <w:rsid w:val="003F0D59"/>
    <w:rsid w:val="00401AAB"/>
    <w:rsid w:val="00401C94"/>
    <w:rsid w:val="004433D9"/>
    <w:rsid w:val="00443904"/>
    <w:rsid w:val="00450624"/>
    <w:rsid w:val="0045107D"/>
    <w:rsid w:val="00451ACC"/>
    <w:rsid w:val="00455FE1"/>
    <w:rsid w:val="00457923"/>
    <w:rsid w:val="0046638F"/>
    <w:rsid w:val="0046647F"/>
    <w:rsid w:val="0046652A"/>
    <w:rsid w:val="00467FBC"/>
    <w:rsid w:val="004721E3"/>
    <w:rsid w:val="00476122"/>
    <w:rsid w:val="00476CC6"/>
    <w:rsid w:val="0048045D"/>
    <w:rsid w:val="00481F30"/>
    <w:rsid w:val="004843B2"/>
    <w:rsid w:val="00484637"/>
    <w:rsid w:val="0049378B"/>
    <w:rsid w:val="00495EFD"/>
    <w:rsid w:val="00497790"/>
    <w:rsid w:val="004A1154"/>
    <w:rsid w:val="004A27C0"/>
    <w:rsid w:val="004B01CB"/>
    <w:rsid w:val="004B175A"/>
    <w:rsid w:val="004B4779"/>
    <w:rsid w:val="004B707F"/>
    <w:rsid w:val="004C3EF2"/>
    <w:rsid w:val="004C4785"/>
    <w:rsid w:val="004D1292"/>
    <w:rsid w:val="004E105A"/>
    <w:rsid w:val="004E61EC"/>
    <w:rsid w:val="004E73B3"/>
    <w:rsid w:val="00500D74"/>
    <w:rsid w:val="00505EE5"/>
    <w:rsid w:val="005074E1"/>
    <w:rsid w:val="005103D5"/>
    <w:rsid w:val="0051046F"/>
    <w:rsid w:val="00510528"/>
    <w:rsid w:val="00511936"/>
    <w:rsid w:val="0051528C"/>
    <w:rsid w:val="005152C3"/>
    <w:rsid w:val="005300E4"/>
    <w:rsid w:val="00530A22"/>
    <w:rsid w:val="00533CCD"/>
    <w:rsid w:val="005360A6"/>
    <w:rsid w:val="005461ED"/>
    <w:rsid w:val="00552F47"/>
    <w:rsid w:val="0055662A"/>
    <w:rsid w:val="005612E5"/>
    <w:rsid w:val="00563C92"/>
    <w:rsid w:val="00575068"/>
    <w:rsid w:val="00577054"/>
    <w:rsid w:val="005827F1"/>
    <w:rsid w:val="00583936"/>
    <w:rsid w:val="0058620A"/>
    <w:rsid w:val="0059531E"/>
    <w:rsid w:val="00595BD7"/>
    <w:rsid w:val="005A05CA"/>
    <w:rsid w:val="005A4062"/>
    <w:rsid w:val="005B1B27"/>
    <w:rsid w:val="005C035B"/>
    <w:rsid w:val="005D097E"/>
    <w:rsid w:val="005D5C38"/>
    <w:rsid w:val="005D61FC"/>
    <w:rsid w:val="005E00CE"/>
    <w:rsid w:val="005E6469"/>
    <w:rsid w:val="005E789C"/>
    <w:rsid w:val="005F4939"/>
    <w:rsid w:val="00614058"/>
    <w:rsid w:val="00620E0E"/>
    <w:rsid w:val="006324A8"/>
    <w:rsid w:val="006409AE"/>
    <w:rsid w:val="00655AB8"/>
    <w:rsid w:val="0067146C"/>
    <w:rsid w:val="006779D4"/>
    <w:rsid w:val="006A249C"/>
    <w:rsid w:val="006A3AE6"/>
    <w:rsid w:val="006A5F28"/>
    <w:rsid w:val="006B6000"/>
    <w:rsid w:val="006B70A5"/>
    <w:rsid w:val="006C5DF1"/>
    <w:rsid w:val="006D04CC"/>
    <w:rsid w:val="006E4E33"/>
    <w:rsid w:val="006E7B54"/>
    <w:rsid w:val="006F0B77"/>
    <w:rsid w:val="006F3E68"/>
    <w:rsid w:val="006F7B62"/>
    <w:rsid w:val="007007E5"/>
    <w:rsid w:val="0070350C"/>
    <w:rsid w:val="007078FD"/>
    <w:rsid w:val="00713B80"/>
    <w:rsid w:val="00715611"/>
    <w:rsid w:val="007166D0"/>
    <w:rsid w:val="00720C79"/>
    <w:rsid w:val="00721446"/>
    <w:rsid w:val="0072365C"/>
    <w:rsid w:val="00724138"/>
    <w:rsid w:val="00724756"/>
    <w:rsid w:val="00742674"/>
    <w:rsid w:val="0074505A"/>
    <w:rsid w:val="007456AD"/>
    <w:rsid w:val="00761269"/>
    <w:rsid w:val="00762169"/>
    <w:rsid w:val="0077511F"/>
    <w:rsid w:val="00775535"/>
    <w:rsid w:val="007815BA"/>
    <w:rsid w:val="00783840"/>
    <w:rsid w:val="00785E09"/>
    <w:rsid w:val="00786AAF"/>
    <w:rsid w:val="007912C6"/>
    <w:rsid w:val="007B32A8"/>
    <w:rsid w:val="007B6D39"/>
    <w:rsid w:val="007C284A"/>
    <w:rsid w:val="007C733F"/>
    <w:rsid w:val="007D0B96"/>
    <w:rsid w:val="007D4256"/>
    <w:rsid w:val="007D4B41"/>
    <w:rsid w:val="007E23BA"/>
    <w:rsid w:val="007F0B00"/>
    <w:rsid w:val="007F3310"/>
    <w:rsid w:val="008145B0"/>
    <w:rsid w:val="00815008"/>
    <w:rsid w:val="00833708"/>
    <w:rsid w:val="00837343"/>
    <w:rsid w:val="00842E97"/>
    <w:rsid w:val="00850EE9"/>
    <w:rsid w:val="008622C9"/>
    <w:rsid w:val="00864DCC"/>
    <w:rsid w:val="00872064"/>
    <w:rsid w:val="008747D2"/>
    <w:rsid w:val="00877D4B"/>
    <w:rsid w:val="008A2476"/>
    <w:rsid w:val="008C1C1F"/>
    <w:rsid w:val="008C20B7"/>
    <w:rsid w:val="008C52DA"/>
    <w:rsid w:val="008C64B5"/>
    <w:rsid w:val="008E05EA"/>
    <w:rsid w:val="008E42C1"/>
    <w:rsid w:val="008E67C2"/>
    <w:rsid w:val="008F54F7"/>
    <w:rsid w:val="008F687E"/>
    <w:rsid w:val="0090056D"/>
    <w:rsid w:val="0090450E"/>
    <w:rsid w:val="0092389C"/>
    <w:rsid w:val="009422B4"/>
    <w:rsid w:val="009426D9"/>
    <w:rsid w:val="00952ACD"/>
    <w:rsid w:val="009540BD"/>
    <w:rsid w:val="00955349"/>
    <w:rsid w:val="00960DCC"/>
    <w:rsid w:val="00966922"/>
    <w:rsid w:val="00971522"/>
    <w:rsid w:val="00973D27"/>
    <w:rsid w:val="009875A7"/>
    <w:rsid w:val="00987A05"/>
    <w:rsid w:val="009A3EA8"/>
    <w:rsid w:val="009A4296"/>
    <w:rsid w:val="009B4812"/>
    <w:rsid w:val="009C257A"/>
    <w:rsid w:val="009C4C58"/>
    <w:rsid w:val="009C6EF6"/>
    <w:rsid w:val="009C73C9"/>
    <w:rsid w:val="009D332A"/>
    <w:rsid w:val="009D4760"/>
    <w:rsid w:val="009D73EF"/>
    <w:rsid w:val="009F39F0"/>
    <w:rsid w:val="009F648F"/>
    <w:rsid w:val="00A06191"/>
    <w:rsid w:val="00A07EA6"/>
    <w:rsid w:val="00A20D94"/>
    <w:rsid w:val="00A227CA"/>
    <w:rsid w:val="00A24AB4"/>
    <w:rsid w:val="00A27130"/>
    <w:rsid w:val="00A303E2"/>
    <w:rsid w:val="00A304EF"/>
    <w:rsid w:val="00A30D29"/>
    <w:rsid w:val="00A34265"/>
    <w:rsid w:val="00A34F6D"/>
    <w:rsid w:val="00A37154"/>
    <w:rsid w:val="00A37F37"/>
    <w:rsid w:val="00A42AA5"/>
    <w:rsid w:val="00A43F21"/>
    <w:rsid w:val="00A459B3"/>
    <w:rsid w:val="00A50316"/>
    <w:rsid w:val="00A53768"/>
    <w:rsid w:val="00A64D16"/>
    <w:rsid w:val="00A66010"/>
    <w:rsid w:val="00A67905"/>
    <w:rsid w:val="00A768F4"/>
    <w:rsid w:val="00A84DBF"/>
    <w:rsid w:val="00A87551"/>
    <w:rsid w:val="00A90883"/>
    <w:rsid w:val="00A95E63"/>
    <w:rsid w:val="00AA59BA"/>
    <w:rsid w:val="00AA7B59"/>
    <w:rsid w:val="00AC4AEB"/>
    <w:rsid w:val="00AD4516"/>
    <w:rsid w:val="00AE0234"/>
    <w:rsid w:val="00AE2AFC"/>
    <w:rsid w:val="00AE4985"/>
    <w:rsid w:val="00AF0403"/>
    <w:rsid w:val="00AF6884"/>
    <w:rsid w:val="00B019F9"/>
    <w:rsid w:val="00B01C8E"/>
    <w:rsid w:val="00B01DAA"/>
    <w:rsid w:val="00B044E1"/>
    <w:rsid w:val="00B10B3F"/>
    <w:rsid w:val="00B12598"/>
    <w:rsid w:val="00B15282"/>
    <w:rsid w:val="00B15FC9"/>
    <w:rsid w:val="00B16543"/>
    <w:rsid w:val="00B17CF3"/>
    <w:rsid w:val="00B20902"/>
    <w:rsid w:val="00B20FC5"/>
    <w:rsid w:val="00B245F7"/>
    <w:rsid w:val="00B25506"/>
    <w:rsid w:val="00B27D52"/>
    <w:rsid w:val="00B323FE"/>
    <w:rsid w:val="00B366EA"/>
    <w:rsid w:val="00B40927"/>
    <w:rsid w:val="00B41E98"/>
    <w:rsid w:val="00B51AD1"/>
    <w:rsid w:val="00B65D44"/>
    <w:rsid w:val="00B82072"/>
    <w:rsid w:val="00B829F8"/>
    <w:rsid w:val="00B83375"/>
    <w:rsid w:val="00B8492A"/>
    <w:rsid w:val="00B851D3"/>
    <w:rsid w:val="00B9031C"/>
    <w:rsid w:val="00BA13E7"/>
    <w:rsid w:val="00BA262A"/>
    <w:rsid w:val="00BA3A14"/>
    <w:rsid w:val="00BB493F"/>
    <w:rsid w:val="00BB51C8"/>
    <w:rsid w:val="00BD0679"/>
    <w:rsid w:val="00BD13A0"/>
    <w:rsid w:val="00BD1AA0"/>
    <w:rsid w:val="00BD5BE8"/>
    <w:rsid w:val="00BD6098"/>
    <w:rsid w:val="00BD7D7A"/>
    <w:rsid w:val="00C12D13"/>
    <w:rsid w:val="00C202FC"/>
    <w:rsid w:val="00C26EE0"/>
    <w:rsid w:val="00C306F7"/>
    <w:rsid w:val="00C31620"/>
    <w:rsid w:val="00C324D9"/>
    <w:rsid w:val="00C3471D"/>
    <w:rsid w:val="00C34D38"/>
    <w:rsid w:val="00C35618"/>
    <w:rsid w:val="00C41664"/>
    <w:rsid w:val="00C66866"/>
    <w:rsid w:val="00C72D8C"/>
    <w:rsid w:val="00C74BCE"/>
    <w:rsid w:val="00C77172"/>
    <w:rsid w:val="00C809EB"/>
    <w:rsid w:val="00C8135E"/>
    <w:rsid w:val="00C8479B"/>
    <w:rsid w:val="00C95FE2"/>
    <w:rsid w:val="00C96839"/>
    <w:rsid w:val="00CB5FC6"/>
    <w:rsid w:val="00CD5C67"/>
    <w:rsid w:val="00CD700E"/>
    <w:rsid w:val="00CE1233"/>
    <w:rsid w:val="00CF2067"/>
    <w:rsid w:val="00D016FC"/>
    <w:rsid w:val="00D02571"/>
    <w:rsid w:val="00D12CC0"/>
    <w:rsid w:val="00D12DDD"/>
    <w:rsid w:val="00D1412B"/>
    <w:rsid w:val="00D145B3"/>
    <w:rsid w:val="00D14651"/>
    <w:rsid w:val="00D225DF"/>
    <w:rsid w:val="00D3460C"/>
    <w:rsid w:val="00D34883"/>
    <w:rsid w:val="00D36C70"/>
    <w:rsid w:val="00D425B0"/>
    <w:rsid w:val="00D502D0"/>
    <w:rsid w:val="00D56C0A"/>
    <w:rsid w:val="00D60410"/>
    <w:rsid w:val="00D62C02"/>
    <w:rsid w:val="00D648A9"/>
    <w:rsid w:val="00D659DB"/>
    <w:rsid w:val="00D71DB1"/>
    <w:rsid w:val="00D75F92"/>
    <w:rsid w:val="00DA14AF"/>
    <w:rsid w:val="00DA1521"/>
    <w:rsid w:val="00DA2B23"/>
    <w:rsid w:val="00DA63B3"/>
    <w:rsid w:val="00DA6A64"/>
    <w:rsid w:val="00DB2740"/>
    <w:rsid w:val="00DB3833"/>
    <w:rsid w:val="00DC1EB5"/>
    <w:rsid w:val="00DC6176"/>
    <w:rsid w:val="00DD3111"/>
    <w:rsid w:val="00DE3032"/>
    <w:rsid w:val="00DF2D59"/>
    <w:rsid w:val="00DF3BB1"/>
    <w:rsid w:val="00E051A5"/>
    <w:rsid w:val="00E16BBA"/>
    <w:rsid w:val="00E42810"/>
    <w:rsid w:val="00E50F5E"/>
    <w:rsid w:val="00E5219D"/>
    <w:rsid w:val="00E527D0"/>
    <w:rsid w:val="00E611C7"/>
    <w:rsid w:val="00E717F6"/>
    <w:rsid w:val="00E7266B"/>
    <w:rsid w:val="00E729D7"/>
    <w:rsid w:val="00E75DBA"/>
    <w:rsid w:val="00E81D4D"/>
    <w:rsid w:val="00E85E43"/>
    <w:rsid w:val="00E87D0B"/>
    <w:rsid w:val="00E90067"/>
    <w:rsid w:val="00E91A6A"/>
    <w:rsid w:val="00E95784"/>
    <w:rsid w:val="00EB371D"/>
    <w:rsid w:val="00EB750B"/>
    <w:rsid w:val="00EE276E"/>
    <w:rsid w:val="00EE48ED"/>
    <w:rsid w:val="00EF2675"/>
    <w:rsid w:val="00EF6BCA"/>
    <w:rsid w:val="00F00C84"/>
    <w:rsid w:val="00F25AC4"/>
    <w:rsid w:val="00F27229"/>
    <w:rsid w:val="00F30787"/>
    <w:rsid w:val="00F32475"/>
    <w:rsid w:val="00F33FAC"/>
    <w:rsid w:val="00F36242"/>
    <w:rsid w:val="00F36F16"/>
    <w:rsid w:val="00F45CE3"/>
    <w:rsid w:val="00F66500"/>
    <w:rsid w:val="00F753C2"/>
    <w:rsid w:val="00F818D8"/>
    <w:rsid w:val="00F83019"/>
    <w:rsid w:val="00F83DB3"/>
    <w:rsid w:val="00FA20C8"/>
    <w:rsid w:val="00FA61CF"/>
    <w:rsid w:val="00FB0F9E"/>
    <w:rsid w:val="00FB4C7A"/>
    <w:rsid w:val="00FB69F8"/>
    <w:rsid w:val="00FB7085"/>
    <w:rsid w:val="00FC2852"/>
    <w:rsid w:val="00FD4FF7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BAAF0CA"/>
  <w15:chartTrackingRefBased/>
  <w15:docId w15:val="{78BBD84B-EBA5-4FBC-9514-E86CF929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4506"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link w:val="TextoindependienteCar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AC4AEB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0D79F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paragraph" w:customStyle="1" w:styleId="Paragraph2">
    <w:name w:val="Paragraph2"/>
    <w:basedOn w:val="Normal"/>
    <w:rsid w:val="001C5399"/>
    <w:pPr>
      <w:widowControl w:val="0"/>
      <w:spacing w:before="80"/>
      <w:ind w:left="720"/>
    </w:pPr>
    <w:rPr>
      <w:rFonts w:ascii="Tahoma" w:hAnsi="Tahoma"/>
      <w:color w:val="000000"/>
      <w:sz w:val="20"/>
      <w:lang w:val="en-AU" w:eastAsia="en-US"/>
    </w:rPr>
  </w:style>
  <w:style w:type="paragraph" w:customStyle="1" w:styleId="InfoBlue">
    <w:name w:val="InfoBlue"/>
    <w:basedOn w:val="Normal"/>
    <w:next w:val="Textoindependiente"/>
    <w:rsid w:val="001C5399"/>
    <w:pPr>
      <w:widowControl w:val="0"/>
      <w:spacing w:after="120"/>
      <w:ind w:left="720"/>
      <w:jc w:val="left"/>
    </w:pPr>
    <w:rPr>
      <w:rFonts w:ascii="Tahoma" w:hAnsi="Tahoma"/>
      <w:i/>
      <w:color w:val="0000FF"/>
      <w:sz w:val="20"/>
      <w:lang w:val="es-ES" w:eastAsia="en-US"/>
    </w:rPr>
  </w:style>
  <w:style w:type="character" w:customStyle="1" w:styleId="InfoBlueCarCarCar">
    <w:name w:val="InfoBlue Car Car Car"/>
    <w:link w:val="InfoBlueCarCar"/>
    <w:locked/>
    <w:rsid w:val="001C5399"/>
    <w:rPr>
      <w:rFonts w:ascii="Verdana" w:eastAsia="Batang" w:hAnsi="Verdana" w:cs="Arial"/>
      <w:lang w:val="es-ES" w:eastAsia="en-US"/>
    </w:rPr>
  </w:style>
  <w:style w:type="paragraph" w:customStyle="1" w:styleId="InfoBlueCarCar">
    <w:name w:val="InfoBlue Car Car"/>
    <w:basedOn w:val="Normal"/>
    <w:next w:val="Textoindependiente"/>
    <w:link w:val="InfoBlueCarCarCar"/>
    <w:autoRedefine/>
    <w:rsid w:val="001C5399"/>
    <w:pPr>
      <w:widowControl w:val="0"/>
      <w:tabs>
        <w:tab w:val="left" w:pos="284"/>
        <w:tab w:val="left" w:pos="1260"/>
        <w:tab w:val="left" w:pos="7230"/>
      </w:tabs>
      <w:spacing w:before="60" w:after="60"/>
      <w:ind w:right="142"/>
    </w:pPr>
    <w:rPr>
      <w:rFonts w:ascii="Verdana" w:eastAsia="Batang" w:hAnsi="Verdana" w:cs="Arial"/>
      <w:sz w:val="20"/>
      <w:lang w:val="es-ES" w:eastAsia="en-U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014506"/>
    <w:rPr>
      <w:rFonts w:ascii="Arial" w:hAnsi="Arial"/>
      <w:b/>
      <w:sz w:val="26"/>
      <w:lang w:val="es-ES_tradnl" w:eastAsia="es-ES"/>
    </w:rPr>
  </w:style>
  <w:style w:type="character" w:customStyle="1" w:styleId="TextoindependienteCar">
    <w:name w:val="Texto independiente Car"/>
    <w:link w:val="Textoindependiente"/>
    <w:rsid w:val="00014506"/>
    <w:rPr>
      <w:rFonts w:ascii="Arial" w:hAnsi="Arial"/>
      <w:b/>
      <w:sz w:val="4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4CB0-CA92-4049-B428-09E8C84A0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255</TotalTime>
  <Pages>5</Pages>
  <Words>855</Words>
  <Characters>4707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MIG-TI-2021 Ficha de Proyecto</vt:lpstr>
      <vt:lpstr>MIG-TI-2021 Ficha de Proyecto</vt:lpstr>
    </vt:vector>
  </TitlesOfParts>
  <Company>M&amp;T Consulting www.mytconsulting.com</Company>
  <LinksUpToDate>false</LinksUpToDate>
  <CharactersWithSpaces>5551</CharactersWithSpaces>
  <SharedDoc>false</SharedDoc>
  <HLinks>
    <vt:vector size="138" baseType="variant">
      <vt:variant>
        <vt:i4>2031678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_Toc199655324</vt:lpwstr>
      </vt:variant>
      <vt:variant>
        <vt:i4>2031678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_Toc199655323</vt:lpwstr>
      </vt:variant>
      <vt:variant>
        <vt:i4>2031678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_Toc199655322</vt:lpwstr>
      </vt:variant>
      <vt:variant>
        <vt:i4>2031678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_Toc199655321</vt:lpwstr>
      </vt:variant>
      <vt:variant>
        <vt:i4>2031678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_Toc199655320</vt:lpwstr>
      </vt:variant>
      <vt:variant>
        <vt:i4>1835070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_Toc199655319</vt:lpwstr>
      </vt:variant>
      <vt:variant>
        <vt:i4>1835070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_Toc199655318</vt:lpwstr>
      </vt:variant>
      <vt:variant>
        <vt:i4>1835070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_Toc199655317</vt:lpwstr>
      </vt:variant>
      <vt:variant>
        <vt:i4>1835070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_Toc199655316</vt:lpwstr>
      </vt:variant>
      <vt:variant>
        <vt:i4>1835070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_Toc199655315</vt:lpwstr>
      </vt:variant>
      <vt:variant>
        <vt:i4>1835070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_Toc199655314</vt:lpwstr>
      </vt:variant>
      <vt:variant>
        <vt:i4>1835070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_Toc199655313</vt:lpwstr>
      </vt:variant>
      <vt:variant>
        <vt:i4>1835070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_Toc199655312</vt:lpwstr>
      </vt:variant>
      <vt:variant>
        <vt:i4>1835070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_Toc199655311</vt:lpwstr>
      </vt:variant>
      <vt:variant>
        <vt:i4>1835070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_Toc199655310</vt:lpwstr>
      </vt:variant>
      <vt:variant>
        <vt:i4>1900606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_Toc199655309</vt:lpwstr>
      </vt:variant>
      <vt:variant>
        <vt:i4>1900606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_Toc199655308</vt:lpwstr>
      </vt:variant>
      <vt:variant>
        <vt:i4>1900606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_Toc199655307</vt:lpwstr>
      </vt:variant>
      <vt:variant>
        <vt:i4>1900606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_Toc199655306</vt:lpwstr>
      </vt:variant>
      <vt:variant>
        <vt:i4>1900606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_Toc199655305</vt:lpwstr>
      </vt:variant>
      <vt:variant>
        <vt:i4>1900606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_Toc199655304</vt:lpwstr>
      </vt:variant>
      <vt:variant>
        <vt:i4>1900606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_Toc199655303</vt:lpwstr>
      </vt:variant>
      <vt:variant>
        <vt:i4>1900606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_Toc199655302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MIG-TI-2021 Ficha de Proyecto</dc:title>
  <dc:subject/>
  <dc:creator>Eric Morán Añazco</dc:creator>
  <cp:keywords/>
  <cp:lastModifiedBy>PI75115108 (Soto Cunya, Giner Alonso)</cp:lastModifiedBy>
  <cp:revision>17</cp:revision>
  <cp:lastPrinted>2008-05-27T15:18:00Z</cp:lastPrinted>
  <dcterms:created xsi:type="dcterms:W3CDTF">2020-12-08T18:24:00Z</dcterms:created>
  <dcterms:modified xsi:type="dcterms:W3CDTF">2021-06-22T00:40:00Z</dcterms:modified>
</cp:coreProperties>
</file>