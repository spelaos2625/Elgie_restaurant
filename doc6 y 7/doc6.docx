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CB9F" w14:textId="77777777" w:rsidR="00395F94" w:rsidRPr="00D3460C" w:rsidRDefault="00652FE2" w:rsidP="00C12D13">
      <w:pPr>
        <w:pStyle w:val="Encabezado"/>
        <w:tabs>
          <w:tab w:val="clear" w:pos="4252"/>
          <w:tab w:val="clear" w:pos="8504"/>
        </w:tabs>
        <w:jc w:val="left"/>
        <w:rPr>
          <w:rFonts w:ascii="TheSansCorrespondence" w:hAnsi="TheSansCorrespondence"/>
          <w:b/>
          <w:bCs/>
          <w:sz w:val="24"/>
        </w:rPr>
      </w:pPr>
      <w:r>
        <w:rPr>
          <w:rFonts w:ascii="Verdana" w:hAnsi="Verdana" w:cs="Arial"/>
          <w:noProof/>
          <w:color w:val="C45911"/>
          <w:lang w:val="es-PE" w:eastAsia="es-P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0B6E49" wp14:editId="0292CB61">
                <wp:simplePos x="0" y="0"/>
                <wp:positionH relativeFrom="page">
                  <wp:posOffset>-66040</wp:posOffset>
                </wp:positionH>
                <wp:positionV relativeFrom="page">
                  <wp:posOffset>-457200</wp:posOffset>
                </wp:positionV>
                <wp:extent cx="1565910" cy="10502900"/>
                <wp:effectExtent l="635" t="0" r="0" b="317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910" cy="10502900"/>
                          <a:chOff x="0" y="0"/>
                          <a:chExt cx="2906" cy="16840"/>
                        </a:xfrm>
                      </wpg:grpSpPr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96" cy="16840"/>
                            <a:chOff x="0" y="0"/>
                            <a:chExt cx="2896" cy="16840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896" cy="16840"/>
                            </a:xfrm>
                            <a:custGeom>
                              <a:avLst/>
                              <a:gdLst>
                                <a:gd name="T0" fmla="*/ 0 w 2896"/>
                                <a:gd name="T1" fmla="*/ 16840 h 16840"/>
                                <a:gd name="T2" fmla="*/ 2896 w 2896"/>
                                <a:gd name="T3" fmla="*/ 16840 h 16840"/>
                                <a:gd name="T4" fmla="*/ 2896 w 2896"/>
                                <a:gd name="T5" fmla="*/ 0 h 16840"/>
                                <a:gd name="T6" fmla="*/ 0 w 2896"/>
                                <a:gd name="T7" fmla="*/ 0 h 16840"/>
                                <a:gd name="T8" fmla="*/ 0 w 2896"/>
                                <a:gd name="T9" fmla="*/ 16840 h 16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96" h="16840">
                                  <a:moveTo>
                                    <a:pt x="0" y="16840"/>
                                  </a:moveTo>
                                  <a:lnTo>
                                    <a:pt x="2896" y="16840"/>
                                  </a:lnTo>
                                  <a:lnTo>
                                    <a:pt x="28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40"/>
                                  </a:lnTo>
                                </a:path>
                              </a:pathLst>
                            </a:custGeom>
                            <a:solidFill>
                              <a:srgbClr val="0061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" y="1"/>
                              <a:ext cx="2896" cy="237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94239" id="Group 4" o:spid="_x0000_s1026" style="position:absolute;margin-left:-5.2pt;margin-top:-36pt;width:123.3pt;height:827pt;z-index:-251658240;mso-position-horizontal-relative:page;mso-position-vertical-relative:page" coordsize="2906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">
                <v:group id="Group 5" o:spid="_x0000_s1027" style="position:absolute;width:2896;height:16840" coordsize="2896,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6" o:spid="_x0000_s1028" style="position:absolute;width:2896;height:16840;visibility:visible;mso-wrap-style:square;v-text-anchor:top" coordsize="2896,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" path="m,16840r2896,l2896,,,,,16840e" fillcolor="#00619b" stroked="f">
                    <v:path arrowok="t" o:connecttype="custom" o:connectlocs="0,16840;2896,16840;2896,0;0,0;0,16840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9" type="#_x0000_t75" style="position:absolute;left:1;top:1;width:2896;height:2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">
                    <v:imagedata r:id="rId9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TheSansCorrespondence" w:hAnsi="TheSansCorrespondence"/>
          <w:b/>
          <w:bCs/>
          <w:noProof/>
          <w:sz w:val="24"/>
          <w:lang w:val="es-PE" w:eastAsia="es-PE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490E815" wp14:editId="56244F0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94155" cy="10693400"/>
                <wp:effectExtent l="0" t="0" r="1270" b="31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4155" cy="10693400"/>
                          <a:chOff x="0" y="0"/>
                          <a:chExt cx="2896" cy="1684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6" cy="16840"/>
                          </a:xfrm>
                          <a:custGeom>
                            <a:avLst/>
                            <a:gdLst>
                              <a:gd name="T0" fmla="*/ 0 w 2896"/>
                              <a:gd name="T1" fmla="*/ 16840 h 16840"/>
                              <a:gd name="T2" fmla="*/ 2896 w 2896"/>
                              <a:gd name="T3" fmla="*/ 16840 h 16840"/>
                              <a:gd name="T4" fmla="*/ 2896 w 2896"/>
                              <a:gd name="T5" fmla="*/ 0 h 16840"/>
                              <a:gd name="T6" fmla="*/ 0 w 2896"/>
                              <a:gd name="T7" fmla="*/ 0 h 16840"/>
                              <a:gd name="T8" fmla="*/ 0 w 2896"/>
                              <a:gd name="T9" fmla="*/ 16840 h 16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96" h="16840">
                                <a:moveTo>
                                  <a:pt x="0" y="16840"/>
                                </a:moveTo>
                                <a:lnTo>
                                  <a:pt x="2896" y="16840"/>
                                </a:lnTo>
                                <a:lnTo>
                                  <a:pt x="28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40"/>
                                </a:lnTo>
                              </a:path>
                            </a:pathLst>
                          </a:custGeom>
                          <a:solidFill>
                            <a:srgbClr val="0061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8B82D" id="Group 2" o:spid="_x0000_s1026" style="position:absolute;margin-left:0;margin-top:0;width:117.65pt;height:842pt;z-index:-251659264;mso-position-horizontal-relative:page;mso-position-vertical-relative:page" coordsize="2896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">
                <v:shape id="Freeform 3" o:spid="_x0000_s1027" style="position:absolute;width:2896;height:16840;visibility:visible;mso-wrap-style:square;v-text-anchor:top" coordsize="2896,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" path="m,16840r2896,l2896,,,,,16840e" fillcolor="#00619b" stroked="f">
                  <v:path arrowok="t" o:connecttype="custom" o:connectlocs="0,16840;2896,16840;2896,0;0,0;0,16840" o:connectangles="0,0,0,0,0"/>
                </v:shape>
                <w10:wrap anchorx="page" anchory="page"/>
              </v:group>
            </w:pict>
          </mc:Fallback>
        </mc:AlternateContent>
      </w:r>
    </w:p>
    <w:p w14:paraId="61AD83FA" w14:textId="77777777" w:rsidR="00C31620" w:rsidRDefault="00C31620" w:rsidP="00E91A6A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14:paraId="58ACF957" w14:textId="77777777" w:rsidR="00395F94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14:paraId="7EE6718B" w14:textId="77777777" w:rsidR="00395F94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14:paraId="699ED3C2" w14:textId="77777777" w:rsidR="00395F94" w:rsidRDefault="00395F94" w:rsidP="00395F94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14:paraId="0D2EB9D5" w14:textId="77777777" w:rsidR="00CD700E" w:rsidRDefault="0070350C" w:rsidP="004843B2">
      <w:pPr>
        <w:pStyle w:val="Encabezado"/>
        <w:tabs>
          <w:tab w:val="clear" w:pos="4252"/>
          <w:tab w:val="clear" w:pos="8504"/>
        </w:tabs>
        <w:ind w:left="1440"/>
        <w:jc w:val="center"/>
        <w:rPr>
          <w:rFonts w:ascii="Verdana" w:hAnsi="Verdana" w:cs="Arial"/>
          <w:color w:val="C45911"/>
        </w:rPr>
      </w:pPr>
      <w:r w:rsidRPr="0070350C">
        <w:rPr>
          <w:rFonts w:ascii="Verdana" w:hAnsi="Verdana" w:cs="Tahoma"/>
          <w:b/>
          <w:bCs/>
          <w:color w:val="2E74B5"/>
          <w:sz w:val="44"/>
          <w:szCs w:val="44"/>
        </w:rPr>
        <w:t>Desarrollo de Sistemas de la Información con mención en Inteligencia de Negocio</w:t>
      </w:r>
    </w:p>
    <w:p w14:paraId="549BD9A0" w14:textId="77777777" w:rsidR="00721446" w:rsidRDefault="00721446" w:rsidP="0055662A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color w:val="C45911"/>
        </w:rPr>
      </w:pPr>
    </w:p>
    <w:p w14:paraId="79F8A045" w14:textId="77777777" w:rsidR="00721446" w:rsidRDefault="00721446" w:rsidP="0055662A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color w:val="C45911"/>
        </w:rPr>
      </w:pPr>
    </w:p>
    <w:p w14:paraId="52296C67" w14:textId="77777777" w:rsidR="00721446" w:rsidRPr="00A67905" w:rsidRDefault="00721446" w:rsidP="0055662A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color w:val="C45911"/>
        </w:rPr>
      </w:pPr>
    </w:p>
    <w:p w14:paraId="1A3096A5" w14:textId="66F0953E" w:rsidR="00DF2D59" w:rsidRPr="007F28C9" w:rsidRDefault="004843B2" w:rsidP="00DF2D59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i/>
          <w:sz w:val="36"/>
          <w:szCs w:val="36"/>
        </w:rPr>
      </w:pPr>
      <w:r>
        <w:rPr>
          <w:rFonts w:ascii="Verdana" w:hAnsi="Verdana" w:cs="Arial"/>
          <w:i/>
          <w:sz w:val="36"/>
          <w:szCs w:val="36"/>
        </w:rPr>
        <w:t xml:space="preserve">        </w:t>
      </w:r>
      <w:r w:rsidR="001B3DB7">
        <w:rPr>
          <w:rFonts w:ascii="Verdana" w:hAnsi="Verdana" w:cs="Arial"/>
          <w:i/>
          <w:sz w:val="36"/>
          <w:szCs w:val="36"/>
        </w:rPr>
        <w:t>(</w:t>
      </w:r>
      <w:r w:rsidR="006A1D1E">
        <w:rPr>
          <w:rFonts w:ascii="Tahoma" w:hAnsi="Tahoma" w:cs="Tahoma"/>
          <w:i/>
          <w:sz w:val="36"/>
          <w:szCs w:val="36"/>
        </w:rPr>
        <w:t>ELGIE RESTAURANT</w:t>
      </w:r>
      <w:r w:rsidR="00FB0F9E">
        <w:rPr>
          <w:rFonts w:ascii="Verdana" w:hAnsi="Verdana" w:cs="Arial"/>
          <w:i/>
          <w:sz w:val="36"/>
          <w:szCs w:val="36"/>
        </w:rPr>
        <w:t>)</w:t>
      </w:r>
      <w:r w:rsidR="00DF2D59" w:rsidRPr="007F28C9">
        <w:rPr>
          <w:rFonts w:ascii="Verdana" w:hAnsi="Verdana" w:cs="Arial"/>
          <w:i/>
          <w:sz w:val="36"/>
          <w:szCs w:val="36"/>
        </w:rPr>
        <w:t xml:space="preserve"> </w:t>
      </w:r>
    </w:p>
    <w:p w14:paraId="550FE8A5" w14:textId="77777777" w:rsidR="00AC4AEB" w:rsidRPr="00E50F15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14:paraId="5E5CDE54" w14:textId="77777777" w:rsidR="00AC4AEB" w:rsidRPr="00E50F15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14:paraId="2BCA14EF" w14:textId="77777777" w:rsidR="00AC4AEB" w:rsidRPr="00E50F15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14:paraId="0291D531" w14:textId="77777777" w:rsidR="00AC4AEB" w:rsidRPr="00740653" w:rsidRDefault="004843B2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bCs/>
          <w:sz w:val="36"/>
          <w:szCs w:val="36"/>
          <w:lang w:val="es-ES"/>
        </w:rPr>
      </w:pPr>
      <w:r>
        <w:rPr>
          <w:rFonts w:ascii="Verdana" w:hAnsi="Verdana" w:cs="Tahoma"/>
          <w:b/>
          <w:bCs/>
          <w:sz w:val="36"/>
          <w:szCs w:val="36"/>
          <w:lang w:val="es-ES"/>
        </w:rPr>
        <w:t xml:space="preserve">         </w:t>
      </w:r>
      <w:r w:rsidR="00476CC6">
        <w:rPr>
          <w:rFonts w:ascii="Verdana" w:hAnsi="Verdana" w:cs="Tahoma"/>
          <w:b/>
          <w:bCs/>
          <w:sz w:val="36"/>
          <w:szCs w:val="36"/>
          <w:lang w:val="es-ES"/>
        </w:rPr>
        <w:t>FA</w:t>
      </w:r>
      <w:r w:rsidR="0070350C">
        <w:rPr>
          <w:rFonts w:ascii="Verdana" w:hAnsi="Verdana" w:cs="Tahoma"/>
          <w:b/>
          <w:bCs/>
          <w:sz w:val="36"/>
          <w:szCs w:val="36"/>
          <w:lang w:val="es-ES"/>
        </w:rPr>
        <w:t>I</w:t>
      </w:r>
      <w:r w:rsidR="0055662A" w:rsidRPr="0055662A">
        <w:rPr>
          <w:rFonts w:ascii="Verdana" w:hAnsi="Verdana" w:cs="Tahoma"/>
          <w:b/>
          <w:bCs/>
          <w:sz w:val="36"/>
          <w:szCs w:val="36"/>
          <w:lang w:val="es-ES"/>
        </w:rPr>
        <w:t>-10</w:t>
      </w:r>
      <w:r w:rsidR="00F818D8">
        <w:rPr>
          <w:rFonts w:ascii="Verdana" w:hAnsi="Verdana" w:cs="Tahoma"/>
          <w:b/>
          <w:bCs/>
          <w:sz w:val="36"/>
          <w:szCs w:val="36"/>
          <w:lang w:val="es-ES"/>
        </w:rPr>
        <w:t>5</w:t>
      </w:r>
      <w:r w:rsidR="0055662A">
        <w:rPr>
          <w:rFonts w:ascii="Verdana" w:hAnsi="Verdana" w:cs="Tahoma"/>
          <w:b/>
          <w:bCs/>
          <w:sz w:val="36"/>
          <w:szCs w:val="36"/>
          <w:lang w:val="es-ES"/>
        </w:rPr>
        <w:t xml:space="preserve"> </w:t>
      </w:r>
      <w:r w:rsidR="00DC1EB5">
        <w:rPr>
          <w:rFonts w:ascii="Verdana" w:hAnsi="Verdana" w:cs="Tahoma"/>
          <w:b/>
          <w:bCs/>
          <w:sz w:val="36"/>
          <w:szCs w:val="36"/>
          <w:lang w:val="es-ES"/>
        </w:rPr>
        <w:t>Requerimientos de Usuario</w:t>
      </w:r>
    </w:p>
    <w:p w14:paraId="2FAC6D67" w14:textId="77777777" w:rsidR="00AC4AEB" w:rsidRPr="00740653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es-ES"/>
        </w:rPr>
      </w:pPr>
    </w:p>
    <w:p w14:paraId="04EDCF88" w14:textId="77777777" w:rsidR="00AC4AEB" w:rsidRPr="00740653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es-ES"/>
        </w:rPr>
      </w:pPr>
    </w:p>
    <w:p w14:paraId="323F46FC" w14:textId="77777777" w:rsidR="00AC4AEB" w:rsidRPr="00740653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es-ES"/>
        </w:rPr>
      </w:pPr>
    </w:p>
    <w:p w14:paraId="4092FC53" w14:textId="77777777" w:rsidR="00AC4AEB" w:rsidRPr="00963B87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Versión 1.0</w:t>
      </w:r>
    </w:p>
    <w:p w14:paraId="61E6E0A1" w14:textId="77777777" w:rsidR="00877D4B" w:rsidRDefault="00877D4B" w:rsidP="00B245F7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sz w:val="32"/>
          <w:szCs w:val="32"/>
          <w:lang w:val="es-ES"/>
        </w:rPr>
      </w:pPr>
    </w:p>
    <w:p w14:paraId="71447094" w14:textId="77777777" w:rsidR="00B245F7" w:rsidRDefault="004E105A" w:rsidP="00B245F7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sz w:val="32"/>
          <w:szCs w:val="32"/>
        </w:rPr>
      </w:pPr>
      <w:r>
        <w:rPr>
          <w:rFonts w:ascii="Verdana" w:hAnsi="Verdana" w:cs="Tahoma"/>
          <w:b/>
          <w:sz w:val="32"/>
          <w:szCs w:val="32"/>
        </w:rPr>
        <w:t>2020</w:t>
      </w:r>
      <w:r w:rsidR="00B245F7">
        <w:rPr>
          <w:rFonts w:ascii="Verdana" w:hAnsi="Verdana" w:cs="Tahoma"/>
          <w:b/>
          <w:sz w:val="32"/>
          <w:szCs w:val="32"/>
        </w:rPr>
        <w:t xml:space="preserve"> - </w:t>
      </w:r>
      <w:r w:rsidR="00721446">
        <w:rPr>
          <w:rFonts w:ascii="Verdana" w:hAnsi="Verdana" w:cs="Tahoma"/>
          <w:b/>
          <w:sz w:val="32"/>
          <w:szCs w:val="32"/>
        </w:rPr>
        <w:t>I</w:t>
      </w:r>
      <w:r w:rsidR="005300E4">
        <w:rPr>
          <w:rFonts w:ascii="Verdana" w:hAnsi="Verdana" w:cs="Tahoma"/>
          <w:b/>
          <w:sz w:val="32"/>
          <w:szCs w:val="32"/>
        </w:rPr>
        <w:t>I</w:t>
      </w:r>
    </w:p>
    <w:p w14:paraId="699FD3C7" w14:textId="77777777" w:rsidR="00AC4AEB" w:rsidRDefault="00AC4AEB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sz w:val="32"/>
          <w:szCs w:val="32"/>
        </w:rPr>
      </w:pPr>
    </w:p>
    <w:p w14:paraId="338C566E" w14:textId="77777777" w:rsidR="00721446" w:rsidRDefault="00721446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sz w:val="32"/>
          <w:szCs w:val="32"/>
        </w:rPr>
      </w:pPr>
    </w:p>
    <w:p w14:paraId="29DC8B56" w14:textId="77777777" w:rsidR="00721446" w:rsidRDefault="00721446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sz w:val="32"/>
          <w:szCs w:val="32"/>
        </w:rPr>
      </w:pPr>
    </w:p>
    <w:p w14:paraId="0CDA1FC3" w14:textId="77777777" w:rsidR="00721446" w:rsidRDefault="00721446" w:rsidP="00AC4AEB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Tahoma"/>
          <w:b/>
          <w:sz w:val="32"/>
          <w:szCs w:val="32"/>
        </w:rPr>
      </w:pPr>
    </w:p>
    <w:tbl>
      <w:tblPr>
        <w:tblW w:w="0" w:type="auto"/>
        <w:tblInd w:w="1242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70"/>
      </w:tblGrid>
      <w:tr w:rsidR="00BD1AA0" w:rsidRPr="00020256" w14:paraId="3801635E" w14:textId="77777777" w:rsidTr="00C12D13">
        <w:tc>
          <w:tcPr>
            <w:tcW w:w="993" w:type="dxa"/>
            <w:shd w:val="clear" w:color="auto" w:fill="auto"/>
          </w:tcPr>
          <w:p w14:paraId="27013430" w14:textId="77777777" w:rsidR="00BD1AA0" w:rsidRPr="00020256" w:rsidRDefault="00BD1AA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020256">
              <w:rPr>
                <w:rFonts w:cs="Arial"/>
                <w:b/>
                <w:sz w:val="24"/>
                <w:szCs w:val="24"/>
              </w:rPr>
              <w:t>Numero</w:t>
            </w:r>
          </w:p>
        </w:tc>
        <w:tc>
          <w:tcPr>
            <w:tcW w:w="7336" w:type="dxa"/>
            <w:shd w:val="clear" w:color="auto" w:fill="auto"/>
          </w:tcPr>
          <w:p w14:paraId="743BDFB0" w14:textId="77777777" w:rsidR="00BD1AA0" w:rsidRPr="00020256" w:rsidRDefault="00BD1AA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020256">
              <w:rPr>
                <w:rFonts w:cs="Arial"/>
                <w:b/>
                <w:sz w:val="24"/>
                <w:szCs w:val="24"/>
              </w:rPr>
              <w:t>Apellidos y Nombres</w:t>
            </w:r>
          </w:p>
        </w:tc>
      </w:tr>
      <w:tr w:rsidR="00BD1AA0" w:rsidRPr="00020256" w14:paraId="50C60FB1" w14:textId="77777777" w:rsidTr="00C12D13">
        <w:tc>
          <w:tcPr>
            <w:tcW w:w="993" w:type="dxa"/>
            <w:shd w:val="clear" w:color="auto" w:fill="auto"/>
          </w:tcPr>
          <w:p w14:paraId="284DCD83" w14:textId="77777777" w:rsidR="00BD1AA0" w:rsidRPr="00020256" w:rsidRDefault="00BD1AA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4"/>
                <w:szCs w:val="24"/>
              </w:rPr>
            </w:pPr>
            <w:r w:rsidRPr="0002025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7336" w:type="dxa"/>
            <w:shd w:val="clear" w:color="auto" w:fill="auto"/>
          </w:tcPr>
          <w:p w14:paraId="4BD1F58D" w14:textId="264EB5BC" w:rsidR="00BD1AA0" w:rsidRPr="00020256" w:rsidRDefault="00A2713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6A1D1E">
              <w:rPr>
                <w:rFonts w:cs="Arial"/>
                <w:sz w:val="24"/>
                <w:szCs w:val="24"/>
              </w:rPr>
              <w:t xml:space="preserve">Wilmer Alejandro García Collazos </w:t>
            </w:r>
          </w:p>
        </w:tc>
      </w:tr>
      <w:tr w:rsidR="00BD1AA0" w:rsidRPr="00020256" w14:paraId="7841BD09" w14:textId="77777777" w:rsidTr="00C12D13">
        <w:tc>
          <w:tcPr>
            <w:tcW w:w="993" w:type="dxa"/>
            <w:shd w:val="clear" w:color="auto" w:fill="auto"/>
          </w:tcPr>
          <w:p w14:paraId="5954E19A" w14:textId="77777777" w:rsidR="00BD1AA0" w:rsidRPr="00020256" w:rsidRDefault="00BD1AA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4"/>
                <w:szCs w:val="24"/>
              </w:rPr>
            </w:pPr>
            <w:r w:rsidRPr="0002025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7336" w:type="dxa"/>
            <w:shd w:val="clear" w:color="auto" w:fill="auto"/>
          </w:tcPr>
          <w:p w14:paraId="285FA4CB" w14:textId="30CB47E7" w:rsidR="00BD1AA0" w:rsidRPr="00020256" w:rsidRDefault="00A2713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6A1D1E">
              <w:rPr>
                <w:rFonts w:cs="Arial"/>
                <w:sz w:val="24"/>
                <w:szCs w:val="24"/>
              </w:rPr>
              <w:t>Alonso Soto Cunya</w:t>
            </w:r>
          </w:p>
        </w:tc>
      </w:tr>
      <w:tr w:rsidR="00BD1AA0" w:rsidRPr="00020256" w14:paraId="17852E26" w14:textId="77777777" w:rsidTr="00C12D13">
        <w:tc>
          <w:tcPr>
            <w:tcW w:w="993" w:type="dxa"/>
            <w:shd w:val="clear" w:color="auto" w:fill="auto"/>
          </w:tcPr>
          <w:p w14:paraId="0CFDF271" w14:textId="77777777" w:rsidR="00BD1AA0" w:rsidRPr="00020256" w:rsidRDefault="00BD1AA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4"/>
                <w:szCs w:val="24"/>
              </w:rPr>
            </w:pPr>
            <w:r w:rsidRPr="0002025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7336" w:type="dxa"/>
            <w:shd w:val="clear" w:color="auto" w:fill="auto"/>
          </w:tcPr>
          <w:p w14:paraId="054A8962" w14:textId="77777777" w:rsidR="00BD1AA0" w:rsidRPr="00020256" w:rsidRDefault="00A27130" w:rsidP="0002025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</w:tr>
    </w:tbl>
    <w:p w14:paraId="6B482E76" w14:textId="77777777" w:rsidR="002F6FDA" w:rsidRPr="00AE0234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imes New Roman" w:hAnsi="Times New Roman"/>
          <w:sz w:val="28"/>
          <w:szCs w:val="28"/>
        </w:rPr>
      </w:pPr>
    </w:p>
    <w:p w14:paraId="4B2B49B8" w14:textId="77777777" w:rsidR="00047801" w:rsidRPr="002F6FDA" w:rsidRDefault="00047801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cs="Arial"/>
          <w:sz w:val="28"/>
          <w:szCs w:val="28"/>
        </w:rPr>
      </w:pPr>
    </w:p>
    <w:p w14:paraId="56B80490" w14:textId="77777777" w:rsidR="00833708" w:rsidRDefault="00833708" w:rsidP="009A4296">
      <w:pPr>
        <w:pStyle w:val="Encabezado"/>
        <w:tabs>
          <w:tab w:val="clear" w:pos="4252"/>
          <w:tab w:val="clear" w:pos="8504"/>
        </w:tabs>
        <w:ind w:left="720"/>
        <w:rPr>
          <w:rFonts w:cs="Arial"/>
        </w:rPr>
      </w:pPr>
    </w:p>
    <w:p w14:paraId="6C93F7A7" w14:textId="77777777" w:rsidR="001C5399" w:rsidRPr="003E5386" w:rsidRDefault="00833708" w:rsidP="001C5399">
      <w:pPr>
        <w:pStyle w:val="Ttulo"/>
        <w:ind w:left="720"/>
        <w:rPr>
          <w:rFonts w:ascii="Tahoma" w:hAnsi="Tahoma" w:cs="Tahoma"/>
        </w:rPr>
      </w:pPr>
      <w:r>
        <w:br w:type="page"/>
      </w:r>
    </w:p>
    <w:p w14:paraId="0390BEBA" w14:textId="77777777" w:rsidR="001C5399" w:rsidRPr="003E5386" w:rsidRDefault="001C5399" w:rsidP="001C5399">
      <w:pPr>
        <w:pStyle w:val="Subttulo"/>
        <w:ind w:left="720"/>
        <w:rPr>
          <w:rFonts w:ascii="Tahoma" w:hAnsi="Tahoma" w:cs="Tahoma"/>
          <w:lang w:val="es-PE"/>
        </w:rPr>
      </w:pPr>
      <w:r w:rsidRPr="003E5386">
        <w:rPr>
          <w:rFonts w:ascii="Tahoma" w:hAnsi="Tahoma" w:cs="Tahoma"/>
        </w:rPr>
        <w:lastRenderedPageBreak/>
        <w:t>ÍNDICE</w:t>
      </w:r>
    </w:p>
    <w:p w14:paraId="62F19F30" w14:textId="77777777" w:rsidR="001C5399" w:rsidRPr="003E5386" w:rsidRDefault="001C5399" w:rsidP="001C5399">
      <w:pPr>
        <w:ind w:left="720"/>
        <w:rPr>
          <w:rFonts w:ascii="Tahoma" w:hAnsi="Tahoma" w:cs="Tahoma"/>
          <w:b/>
          <w:sz w:val="20"/>
          <w:lang w:val="es-PE"/>
        </w:rPr>
      </w:pPr>
    </w:p>
    <w:p w14:paraId="6A74E86D" w14:textId="77777777" w:rsidR="001C5399" w:rsidRPr="003E5386" w:rsidRDefault="001C5399" w:rsidP="001C5399">
      <w:pPr>
        <w:pStyle w:val="TDC1"/>
        <w:framePr w:wrap="notBeside"/>
        <w:tabs>
          <w:tab w:val="left" w:pos="440"/>
          <w:tab w:val="right" w:leader="dot" w:pos="8810"/>
        </w:tabs>
        <w:rPr>
          <w:rFonts w:ascii="Tahoma" w:hAnsi="Tahoma" w:cs="Tahoma"/>
          <w:b w:val="0"/>
          <w:bCs w:val="0"/>
          <w:caps w:val="0"/>
          <w:noProof/>
          <w:sz w:val="24"/>
          <w:szCs w:val="24"/>
          <w:lang w:val="es-ES"/>
        </w:rPr>
      </w:pPr>
      <w:r w:rsidRPr="003E5386">
        <w:rPr>
          <w:rFonts w:ascii="Tahoma" w:hAnsi="Tahoma" w:cs="Tahoma"/>
          <w:caps w:val="0"/>
        </w:rPr>
        <w:fldChar w:fldCharType="begin"/>
      </w:r>
      <w:r w:rsidRPr="003E5386">
        <w:rPr>
          <w:rFonts w:ascii="Tahoma" w:hAnsi="Tahoma" w:cs="Tahoma"/>
          <w:caps w:val="0"/>
        </w:rPr>
        <w:instrText xml:space="preserve"> TOC \o "1-3" \h \z \u </w:instrText>
      </w:r>
      <w:r w:rsidRPr="003E5386">
        <w:rPr>
          <w:rFonts w:ascii="Tahoma" w:hAnsi="Tahoma" w:cs="Tahoma"/>
          <w:caps w:val="0"/>
        </w:rPr>
        <w:fldChar w:fldCharType="separate"/>
      </w:r>
      <w:hyperlink w:anchor="_Toc199650644" w:history="1">
        <w:r w:rsidRPr="003E5386">
          <w:rPr>
            <w:rStyle w:val="Hipervnculo"/>
            <w:rFonts w:ascii="Tahoma" w:hAnsi="Tahoma" w:cs="Tahoma"/>
            <w:noProof/>
          </w:rPr>
          <w:t>1.</w:t>
        </w:r>
        <w:r w:rsidRPr="003E5386">
          <w:rPr>
            <w:rFonts w:ascii="Tahoma" w:hAnsi="Tahoma" w:cs="Tahoma"/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Pr="003E5386">
          <w:rPr>
            <w:rStyle w:val="Hipervnculo"/>
            <w:rFonts w:ascii="Tahoma" w:hAnsi="Tahoma" w:cs="Tahoma"/>
            <w:noProof/>
          </w:rPr>
          <w:t>Historial del Documento</w:t>
        </w:r>
        <w:r w:rsidRPr="003E5386">
          <w:rPr>
            <w:rFonts w:ascii="Tahoma" w:hAnsi="Tahoma" w:cs="Tahoma"/>
            <w:noProof/>
            <w:webHidden/>
          </w:rPr>
          <w:tab/>
        </w:r>
        <w:r w:rsidRPr="003E5386">
          <w:rPr>
            <w:rFonts w:ascii="Tahoma" w:hAnsi="Tahoma" w:cs="Tahoma"/>
            <w:noProof/>
            <w:webHidden/>
          </w:rPr>
          <w:fldChar w:fldCharType="begin"/>
        </w:r>
        <w:r w:rsidRPr="003E5386">
          <w:rPr>
            <w:rFonts w:ascii="Tahoma" w:hAnsi="Tahoma" w:cs="Tahoma"/>
            <w:noProof/>
            <w:webHidden/>
          </w:rPr>
          <w:instrText xml:space="preserve"> PAGEREF _Toc199650644 \h </w:instrText>
        </w:r>
        <w:r w:rsidRPr="003E5386">
          <w:rPr>
            <w:rFonts w:ascii="Tahoma" w:hAnsi="Tahoma" w:cs="Tahoma"/>
            <w:noProof/>
            <w:webHidden/>
          </w:rPr>
        </w:r>
        <w:r w:rsidRPr="003E5386">
          <w:rPr>
            <w:rFonts w:ascii="Tahoma" w:hAnsi="Tahoma" w:cs="Tahoma"/>
            <w:noProof/>
            <w:webHidden/>
          </w:rPr>
          <w:fldChar w:fldCharType="separate"/>
        </w:r>
        <w:r w:rsidRPr="003E5386">
          <w:rPr>
            <w:rFonts w:ascii="Tahoma" w:hAnsi="Tahoma" w:cs="Tahoma"/>
            <w:noProof/>
            <w:webHidden/>
          </w:rPr>
          <w:t>3</w:t>
        </w:r>
        <w:r w:rsidRPr="003E5386">
          <w:rPr>
            <w:rFonts w:ascii="Tahoma" w:hAnsi="Tahoma" w:cs="Tahoma"/>
            <w:noProof/>
            <w:webHidden/>
          </w:rPr>
          <w:fldChar w:fldCharType="end"/>
        </w:r>
      </w:hyperlink>
    </w:p>
    <w:p w14:paraId="22057E55" w14:textId="77777777" w:rsidR="00DD3111" w:rsidRPr="00424D29" w:rsidRDefault="00CF7E14" w:rsidP="00DD3111">
      <w:pPr>
        <w:pStyle w:val="TDC1"/>
        <w:framePr w:wrap="notBeside"/>
        <w:tabs>
          <w:tab w:val="left" w:pos="440"/>
          <w:tab w:val="right" w:leader="dot" w:pos="8810"/>
        </w:tabs>
        <w:rPr>
          <w:rFonts w:ascii="Tahoma" w:hAnsi="Tahoma" w:cs="Tahoma"/>
          <w:b w:val="0"/>
          <w:bCs w:val="0"/>
          <w:caps w:val="0"/>
          <w:noProof/>
          <w:sz w:val="24"/>
          <w:szCs w:val="24"/>
          <w:lang w:val="es-ES"/>
        </w:rPr>
      </w:pPr>
      <w:hyperlink w:anchor="_Toc199655578" w:history="1">
        <w:r w:rsidR="00DD3111" w:rsidRPr="00424D29">
          <w:rPr>
            <w:rStyle w:val="Hipervnculo"/>
            <w:rFonts w:ascii="Tahoma" w:hAnsi="Tahoma" w:cs="Tahoma"/>
            <w:noProof/>
          </w:rPr>
          <w:t>2.</w:t>
        </w:r>
        <w:r w:rsidR="00DD3111" w:rsidRPr="00424D29">
          <w:rPr>
            <w:rFonts w:ascii="Tahoma" w:hAnsi="Tahoma" w:cs="Tahoma"/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DD3111" w:rsidRPr="00424D29">
          <w:rPr>
            <w:rStyle w:val="Hipervnculo"/>
            <w:rFonts w:ascii="Tahoma" w:hAnsi="Tahoma" w:cs="Tahoma"/>
            <w:noProof/>
          </w:rPr>
          <w:t>información del proyecto</w:t>
        </w:r>
        <w:r w:rsidR="00DD3111" w:rsidRPr="00424D29">
          <w:rPr>
            <w:rFonts w:ascii="Tahoma" w:hAnsi="Tahoma" w:cs="Tahoma"/>
            <w:noProof/>
            <w:webHidden/>
          </w:rPr>
          <w:tab/>
        </w:r>
        <w:r w:rsidR="00DD3111" w:rsidRPr="00424D29">
          <w:rPr>
            <w:rFonts w:ascii="Tahoma" w:hAnsi="Tahoma" w:cs="Tahoma"/>
            <w:noProof/>
            <w:webHidden/>
          </w:rPr>
          <w:fldChar w:fldCharType="begin"/>
        </w:r>
        <w:r w:rsidR="00DD3111" w:rsidRPr="00424D29">
          <w:rPr>
            <w:rFonts w:ascii="Tahoma" w:hAnsi="Tahoma" w:cs="Tahoma"/>
            <w:noProof/>
            <w:webHidden/>
          </w:rPr>
          <w:instrText xml:space="preserve"> PAGEREF _Toc199655578 \h </w:instrText>
        </w:r>
        <w:r w:rsidR="00DD3111" w:rsidRPr="00424D29">
          <w:rPr>
            <w:rFonts w:ascii="Tahoma" w:hAnsi="Tahoma" w:cs="Tahoma"/>
            <w:noProof/>
            <w:webHidden/>
          </w:rPr>
        </w:r>
        <w:r w:rsidR="00DD3111" w:rsidRPr="00424D29">
          <w:rPr>
            <w:rFonts w:ascii="Tahoma" w:hAnsi="Tahoma" w:cs="Tahoma"/>
            <w:noProof/>
            <w:webHidden/>
          </w:rPr>
          <w:fldChar w:fldCharType="separate"/>
        </w:r>
        <w:r w:rsidR="00DD3111" w:rsidRPr="00424D29">
          <w:rPr>
            <w:rFonts w:ascii="Tahoma" w:hAnsi="Tahoma" w:cs="Tahoma"/>
            <w:noProof/>
            <w:webHidden/>
          </w:rPr>
          <w:t>4</w:t>
        </w:r>
        <w:r w:rsidR="00DD3111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14:paraId="47CC4976" w14:textId="77777777" w:rsidR="00DD3111" w:rsidRPr="00424D29" w:rsidRDefault="00CF7E14" w:rsidP="00DD3111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579" w:history="1">
        <w:r w:rsidR="00DD3111" w:rsidRPr="00424D29">
          <w:rPr>
            <w:rStyle w:val="Hipervnculo"/>
            <w:rFonts w:ascii="Tahoma" w:hAnsi="Tahoma" w:cs="Tahoma"/>
            <w:noProof/>
          </w:rPr>
          <w:t>2.1</w:t>
        </w:r>
        <w:r w:rsidR="00DD3111" w:rsidRPr="00424D29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DD3111" w:rsidRPr="00424D29">
          <w:rPr>
            <w:rStyle w:val="Hipervnculo"/>
            <w:rFonts w:ascii="Tahoma" w:hAnsi="Tahoma" w:cs="Tahoma"/>
            <w:noProof/>
          </w:rPr>
          <w:t>Situación actual</w:t>
        </w:r>
        <w:r w:rsidR="00DD3111" w:rsidRPr="00424D29">
          <w:rPr>
            <w:rFonts w:ascii="Tahoma" w:hAnsi="Tahoma" w:cs="Tahoma"/>
            <w:noProof/>
            <w:webHidden/>
          </w:rPr>
          <w:tab/>
        </w:r>
        <w:r w:rsidR="00DD3111" w:rsidRPr="00424D29">
          <w:rPr>
            <w:rFonts w:ascii="Tahoma" w:hAnsi="Tahoma" w:cs="Tahoma"/>
            <w:noProof/>
            <w:webHidden/>
          </w:rPr>
          <w:fldChar w:fldCharType="begin"/>
        </w:r>
        <w:r w:rsidR="00DD3111" w:rsidRPr="00424D29">
          <w:rPr>
            <w:rFonts w:ascii="Tahoma" w:hAnsi="Tahoma" w:cs="Tahoma"/>
            <w:noProof/>
            <w:webHidden/>
          </w:rPr>
          <w:instrText xml:space="preserve"> PAGEREF _Toc199655579 \h </w:instrText>
        </w:r>
        <w:r w:rsidR="00DD3111" w:rsidRPr="00424D29">
          <w:rPr>
            <w:rFonts w:ascii="Tahoma" w:hAnsi="Tahoma" w:cs="Tahoma"/>
            <w:noProof/>
            <w:webHidden/>
          </w:rPr>
        </w:r>
        <w:r w:rsidR="00DD3111" w:rsidRPr="00424D29">
          <w:rPr>
            <w:rFonts w:ascii="Tahoma" w:hAnsi="Tahoma" w:cs="Tahoma"/>
            <w:noProof/>
            <w:webHidden/>
          </w:rPr>
          <w:fldChar w:fldCharType="separate"/>
        </w:r>
        <w:r w:rsidR="00DD3111" w:rsidRPr="00424D29">
          <w:rPr>
            <w:rFonts w:ascii="Tahoma" w:hAnsi="Tahoma" w:cs="Tahoma"/>
            <w:noProof/>
            <w:webHidden/>
          </w:rPr>
          <w:t>4</w:t>
        </w:r>
        <w:r w:rsidR="00DD3111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14:paraId="032B11C2" w14:textId="77777777" w:rsidR="00DD3111" w:rsidRPr="00424D29" w:rsidRDefault="00CF7E14" w:rsidP="00DD3111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580" w:history="1">
        <w:r w:rsidR="00DD3111" w:rsidRPr="00424D29">
          <w:rPr>
            <w:rStyle w:val="Hipervnculo"/>
            <w:rFonts w:ascii="Tahoma" w:hAnsi="Tahoma" w:cs="Tahoma"/>
            <w:noProof/>
          </w:rPr>
          <w:t>2.2</w:t>
        </w:r>
        <w:r w:rsidR="00DD3111" w:rsidRPr="00424D29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DD3111" w:rsidRPr="00424D29">
          <w:rPr>
            <w:rStyle w:val="Hipervnculo"/>
            <w:rFonts w:ascii="Tahoma" w:hAnsi="Tahoma" w:cs="Tahoma"/>
            <w:noProof/>
          </w:rPr>
          <w:t>Relación con otros sistemas</w:t>
        </w:r>
        <w:r w:rsidR="00DD3111" w:rsidRPr="00424D29">
          <w:rPr>
            <w:rFonts w:ascii="Tahoma" w:hAnsi="Tahoma" w:cs="Tahoma"/>
            <w:noProof/>
            <w:webHidden/>
          </w:rPr>
          <w:tab/>
        </w:r>
        <w:r w:rsidR="00DD3111" w:rsidRPr="00424D29">
          <w:rPr>
            <w:rFonts w:ascii="Tahoma" w:hAnsi="Tahoma" w:cs="Tahoma"/>
            <w:noProof/>
            <w:webHidden/>
          </w:rPr>
          <w:fldChar w:fldCharType="begin"/>
        </w:r>
        <w:r w:rsidR="00DD3111" w:rsidRPr="00424D29">
          <w:rPr>
            <w:rFonts w:ascii="Tahoma" w:hAnsi="Tahoma" w:cs="Tahoma"/>
            <w:noProof/>
            <w:webHidden/>
          </w:rPr>
          <w:instrText xml:space="preserve"> PAGEREF _Toc199655580 \h </w:instrText>
        </w:r>
        <w:r w:rsidR="00DD3111" w:rsidRPr="00424D29">
          <w:rPr>
            <w:rFonts w:ascii="Tahoma" w:hAnsi="Tahoma" w:cs="Tahoma"/>
            <w:noProof/>
            <w:webHidden/>
          </w:rPr>
        </w:r>
        <w:r w:rsidR="00DD3111" w:rsidRPr="00424D29">
          <w:rPr>
            <w:rFonts w:ascii="Tahoma" w:hAnsi="Tahoma" w:cs="Tahoma"/>
            <w:noProof/>
            <w:webHidden/>
          </w:rPr>
          <w:fldChar w:fldCharType="separate"/>
        </w:r>
        <w:r w:rsidR="00DD3111" w:rsidRPr="00424D29">
          <w:rPr>
            <w:rFonts w:ascii="Tahoma" w:hAnsi="Tahoma" w:cs="Tahoma"/>
            <w:noProof/>
            <w:webHidden/>
          </w:rPr>
          <w:t>4</w:t>
        </w:r>
        <w:r w:rsidR="00DD3111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14:paraId="2654E372" w14:textId="77777777" w:rsidR="00DD3111" w:rsidRPr="00424D29" w:rsidRDefault="00CF7E14" w:rsidP="00DD3111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5581" w:history="1">
        <w:r w:rsidR="00DD3111" w:rsidRPr="00424D29">
          <w:rPr>
            <w:rStyle w:val="Hipervnculo"/>
            <w:rFonts w:ascii="Tahoma" w:hAnsi="Tahoma" w:cs="Tahoma"/>
            <w:noProof/>
          </w:rPr>
          <w:t>2.3</w:t>
        </w:r>
        <w:r w:rsidR="00DD3111" w:rsidRPr="00424D29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DD3111" w:rsidRPr="00424D29">
          <w:rPr>
            <w:rStyle w:val="Hipervnculo"/>
            <w:rFonts w:ascii="Tahoma" w:hAnsi="Tahoma" w:cs="Tahoma"/>
            <w:noProof/>
          </w:rPr>
          <w:t>Diagrama de contexto</w:t>
        </w:r>
        <w:r w:rsidR="00DD3111" w:rsidRPr="00424D29">
          <w:rPr>
            <w:rFonts w:ascii="Tahoma" w:hAnsi="Tahoma" w:cs="Tahoma"/>
            <w:noProof/>
            <w:webHidden/>
          </w:rPr>
          <w:tab/>
        </w:r>
        <w:r w:rsidR="00DD3111" w:rsidRPr="00424D29">
          <w:rPr>
            <w:rFonts w:ascii="Tahoma" w:hAnsi="Tahoma" w:cs="Tahoma"/>
            <w:noProof/>
            <w:webHidden/>
          </w:rPr>
          <w:fldChar w:fldCharType="begin"/>
        </w:r>
        <w:r w:rsidR="00DD3111" w:rsidRPr="00424D29">
          <w:rPr>
            <w:rFonts w:ascii="Tahoma" w:hAnsi="Tahoma" w:cs="Tahoma"/>
            <w:noProof/>
            <w:webHidden/>
          </w:rPr>
          <w:instrText xml:space="preserve"> PAGEREF _Toc199655581 \h </w:instrText>
        </w:r>
        <w:r w:rsidR="00DD3111" w:rsidRPr="00424D29">
          <w:rPr>
            <w:rFonts w:ascii="Tahoma" w:hAnsi="Tahoma" w:cs="Tahoma"/>
            <w:noProof/>
            <w:webHidden/>
          </w:rPr>
        </w:r>
        <w:r w:rsidR="00DD3111" w:rsidRPr="00424D29">
          <w:rPr>
            <w:rFonts w:ascii="Tahoma" w:hAnsi="Tahoma" w:cs="Tahoma"/>
            <w:noProof/>
            <w:webHidden/>
          </w:rPr>
          <w:fldChar w:fldCharType="separate"/>
        </w:r>
        <w:r w:rsidR="00DD3111" w:rsidRPr="00424D29">
          <w:rPr>
            <w:rFonts w:ascii="Tahoma" w:hAnsi="Tahoma" w:cs="Tahoma"/>
            <w:noProof/>
            <w:webHidden/>
          </w:rPr>
          <w:t>4</w:t>
        </w:r>
        <w:r w:rsidR="00DD3111" w:rsidRPr="00424D29">
          <w:rPr>
            <w:rFonts w:ascii="Tahoma" w:hAnsi="Tahoma" w:cs="Tahoma"/>
            <w:noProof/>
            <w:webHidden/>
          </w:rPr>
          <w:fldChar w:fldCharType="end"/>
        </w:r>
      </w:hyperlink>
    </w:p>
    <w:p w14:paraId="21A64716" w14:textId="77777777" w:rsidR="007166D0" w:rsidRPr="002D6A7D" w:rsidRDefault="00CF7E14" w:rsidP="002D6A7D">
      <w:pPr>
        <w:pStyle w:val="TDC1"/>
        <w:framePr w:wrap="auto" w:vAnchor="margin" w:yAlign="inline"/>
        <w:tabs>
          <w:tab w:val="left" w:pos="440"/>
          <w:tab w:val="right" w:leader="dot" w:pos="8810"/>
        </w:tabs>
        <w:rPr>
          <w:rFonts w:ascii="Tahoma" w:hAnsi="Tahoma" w:cs="Tahoma"/>
          <w:b w:val="0"/>
          <w:bCs w:val="0"/>
          <w:caps w:val="0"/>
          <w:noProof/>
          <w:sz w:val="24"/>
          <w:szCs w:val="24"/>
          <w:lang w:val="es-ES"/>
        </w:rPr>
      </w:pPr>
      <w:hyperlink w:anchor="_Toc199650645" w:history="1">
        <w:r w:rsidR="002D6A7D">
          <w:rPr>
            <w:rStyle w:val="Hipervnculo"/>
            <w:rFonts w:ascii="Tahoma" w:hAnsi="Tahoma" w:cs="Tahoma"/>
            <w:noProof/>
          </w:rPr>
          <w:t>3</w:t>
        </w:r>
        <w:r w:rsidR="002D6A7D" w:rsidRPr="003E5386">
          <w:rPr>
            <w:rStyle w:val="Hipervnculo"/>
            <w:rFonts w:ascii="Tahoma" w:hAnsi="Tahoma" w:cs="Tahoma"/>
            <w:noProof/>
          </w:rPr>
          <w:t>.</w:t>
        </w:r>
        <w:r w:rsidR="002D6A7D" w:rsidRPr="003E5386">
          <w:rPr>
            <w:rFonts w:ascii="Tahoma" w:hAnsi="Tahoma" w:cs="Tahoma"/>
            <w:b w:val="0"/>
            <w:bCs w:val="0"/>
            <w:caps w:val="0"/>
            <w:noProof/>
            <w:sz w:val="24"/>
            <w:szCs w:val="24"/>
            <w:lang w:val="es-ES"/>
          </w:rPr>
          <w:tab/>
        </w:r>
        <w:r w:rsidR="002D6A7D">
          <w:rPr>
            <w:rStyle w:val="Hipervnculo"/>
            <w:rFonts w:ascii="Tahoma" w:hAnsi="Tahoma" w:cs="Tahoma"/>
            <w:noProof/>
          </w:rPr>
          <w:t>DEFINICIÓN DE REQUERIMIENTOS</w:t>
        </w:r>
        <w:r w:rsidR="002D6A7D" w:rsidRPr="003E5386">
          <w:rPr>
            <w:rFonts w:ascii="Tahoma" w:hAnsi="Tahoma" w:cs="Tahoma"/>
            <w:noProof/>
            <w:webHidden/>
          </w:rPr>
          <w:tab/>
        </w:r>
        <w:r w:rsidR="002D6A7D" w:rsidRPr="003E5386">
          <w:rPr>
            <w:rFonts w:ascii="Tahoma" w:hAnsi="Tahoma" w:cs="Tahoma"/>
            <w:noProof/>
            <w:webHidden/>
          </w:rPr>
          <w:fldChar w:fldCharType="begin"/>
        </w:r>
        <w:r w:rsidR="002D6A7D" w:rsidRPr="003E5386">
          <w:rPr>
            <w:rFonts w:ascii="Tahoma" w:hAnsi="Tahoma" w:cs="Tahoma"/>
            <w:noProof/>
            <w:webHidden/>
          </w:rPr>
          <w:instrText xml:space="preserve"> PAGEREF _Toc199650645 \h </w:instrText>
        </w:r>
        <w:r w:rsidR="002D6A7D" w:rsidRPr="003E5386">
          <w:rPr>
            <w:rFonts w:ascii="Tahoma" w:hAnsi="Tahoma" w:cs="Tahoma"/>
            <w:noProof/>
            <w:webHidden/>
          </w:rPr>
        </w:r>
        <w:r w:rsidR="002D6A7D" w:rsidRPr="003E5386">
          <w:rPr>
            <w:rFonts w:ascii="Tahoma" w:hAnsi="Tahoma" w:cs="Tahoma"/>
            <w:noProof/>
            <w:webHidden/>
          </w:rPr>
          <w:fldChar w:fldCharType="separate"/>
        </w:r>
        <w:r w:rsidR="002D6A7D" w:rsidRPr="003E5386">
          <w:rPr>
            <w:rFonts w:ascii="Tahoma" w:hAnsi="Tahoma" w:cs="Tahoma"/>
            <w:noProof/>
            <w:webHidden/>
          </w:rPr>
          <w:t>4</w:t>
        </w:r>
        <w:r w:rsidR="002D6A7D" w:rsidRPr="003E5386">
          <w:rPr>
            <w:rFonts w:ascii="Tahoma" w:hAnsi="Tahoma" w:cs="Tahoma"/>
            <w:noProof/>
            <w:webHidden/>
          </w:rPr>
          <w:fldChar w:fldCharType="end"/>
        </w:r>
      </w:hyperlink>
    </w:p>
    <w:p w14:paraId="0301EA17" w14:textId="77777777" w:rsidR="007166D0" w:rsidRPr="003E5386" w:rsidRDefault="00CF7E14" w:rsidP="007166D0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0647" w:history="1">
        <w:r w:rsidR="002D6A7D">
          <w:rPr>
            <w:rStyle w:val="Hipervnculo"/>
            <w:rFonts w:ascii="Tahoma" w:hAnsi="Tahoma" w:cs="Tahoma"/>
            <w:noProof/>
          </w:rPr>
          <w:t>3</w:t>
        </w:r>
        <w:r w:rsidR="007166D0" w:rsidRPr="003E5386">
          <w:rPr>
            <w:rStyle w:val="Hipervnculo"/>
            <w:rFonts w:ascii="Tahoma" w:hAnsi="Tahoma" w:cs="Tahoma"/>
            <w:noProof/>
          </w:rPr>
          <w:t>.</w:t>
        </w:r>
        <w:r w:rsidR="007166D0">
          <w:rPr>
            <w:rStyle w:val="Hipervnculo"/>
            <w:rFonts w:ascii="Tahoma" w:hAnsi="Tahoma" w:cs="Tahoma"/>
            <w:noProof/>
          </w:rPr>
          <w:t>1</w:t>
        </w:r>
        <w:r w:rsidR="007166D0" w:rsidRPr="003E5386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2D6A7D">
          <w:rPr>
            <w:rStyle w:val="Hipervnculo"/>
            <w:rFonts w:ascii="Tahoma" w:hAnsi="Tahoma" w:cs="Tahoma"/>
            <w:noProof/>
          </w:rPr>
          <w:t>Requerimientos Funcionales</w:t>
        </w:r>
        <w:r w:rsidR="007166D0" w:rsidRPr="003E5386">
          <w:rPr>
            <w:rFonts w:ascii="Tahoma" w:hAnsi="Tahoma" w:cs="Tahoma"/>
            <w:noProof/>
            <w:webHidden/>
          </w:rPr>
          <w:tab/>
        </w:r>
        <w:r w:rsidR="007166D0" w:rsidRPr="003E5386">
          <w:rPr>
            <w:rFonts w:ascii="Tahoma" w:hAnsi="Tahoma" w:cs="Tahoma"/>
            <w:noProof/>
            <w:webHidden/>
          </w:rPr>
          <w:fldChar w:fldCharType="begin"/>
        </w:r>
        <w:r w:rsidR="007166D0" w:rsidRPr="003E5386">
          <w:rPr>
            <w:rFonts w:ascii="Tahoma" w:hAnsi="Tahoma" w:cs="Tahoma"/>
            <w:noProof/>
            <w:webHidden/>
          </w:rPr>
          <w:instrText xml:space="preserve"> PAGEREF _Toc199650647 \h </w:instrText>
        </w:r>
        <w:r w:rsidR="007166D0" w:rsidRPr="003E5386">
          <w:rPr>
            <w:rFonts w:ascii="Tahoma" w:hAnsi="Tahoma" w:cs="Tahoma"/>
            <w:noProof/>
            <w:webHidden/>
          </w:rPr>
        </w:r>
        <w:r w:rsidR="007166D0" w:rsidRPr="003E5386">
          <w:rPr>
            <w:rFonts w:ascii="Tahoma" w:hAnsi="Tahoma" w:cs="Tahoma"/>
            <w:noProof/>
            <w:webHidden/>
          </w:rPr>
          <w:fldChar w:fldCharType="separate"/>
        </w:r>
        <w:r w:rsidR="007166D0" w:rsidRPr="003E5386">
          <w:rPr>
            <w:rFonts w:ascii="Tahoma" w:hAnsi="Tahoma" w:cs="Tahoma"/>
            <w:noProof/>
            <w:webHidden/>
          </w:rPr>
          <w:t>4</w:t>
        </w:r>
        <w:r w:rsidR="007166D0" w:rsidRPr="003E5386">
          <w:rPr>
            <w:rFonts w:ascii="Tahoma" w:hAnsi="Tahoma" w:cs="Tahoma"/>
            <w:noProof/>
            <w:webHidden/>
          </w:rPr>
          <w:fldChar w:fldCharType="end"/>
        </w:r>
      </w:hyperlink>
    </w:p>
    <w:p w14:paraId="7B7E38B0" w14:textId="77777777" w:rsidR="007166D0" w:rsidRDefault="00CF7E14" w:rsidP="007166D0">
      <w:pPr>
        <w:pStyle w:val="TDC2"/>
        <w:tabs>
          <w:tab w:val="left" w:pos="880"/>
          <w:tab w:val="right" w:leader="dot" w:pos="8810"/>
        </w:tabs>
        <w:rPr>
          <w:rStyle w:val="Hipervnculo"/>
          <w:rFonts w:ascii="Tahoma" w:hAnsi="Tahoma" w:cs="Tahoma"/>
          <w:noProof/>
        </w:rPr>
      </w:pPr>
      <w:hyperlink w:anchor="_Toc199650648" w:history="1">
        <w:r w:rsidR="00DD3111">
          <w:rPr>
            <w:rStyle w:val="Hipervnculo"/>
            <w:rFonts w:ascii="Tahoma" w:hAnsi="Tahoma" w:cs="Tahoma"/>
            <w:noProof/>
          </w:rPr>
          <w:t>3.2</w:t>
        </w:r>
        <w:r w:rsidR="007166D0" w:rsidRPr="003E5386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DD3111">
          <w:rPr>
            <w:rStyle w:val="Hipervnculo"/>
            <w:rFonts w:ascii="Tahoma" w:hAnsi="Tahoma" w:cs="Tahoma"/>
            <w:noProof/>
          </w:rPr>
          <w:t>Requerimientos de Validación</w:t>
        </w:r>
        <w:r w:rsidR="007166D0" w:rsidRPr="003E5386">
          <w:rPr>
            <w:rFonts w:ascii="Tahoma" w:hAnsi="Tahoma" w:cs="Tahoma"/>
            <w:noProof/>
            <w:webHidden/>
          </w:rPr>
          <w:tab/>
        </w:r>
        <w:r w:rsidR="007166D0" w:rsidRPr="003E5386">
          <w:rPr>
            <w:rFonts w:ascii="Tahoma" w:hAnsi="Tahoma" w:cs="Tahoma"/>
            <w:noProof/>
            <w:webHidden/>
          </w:rPr>
          <w:fldChar w:fldCharType="begin"/>
        </w:r>
        <w:r w:rsidR="007166D0" w:rsidRPr="003E5386">
          <w:rPr>
            <w:rFonts w:ascii="Tahoma" w:hAnsi="Tahoma" w:cs="Tahoma"/>
            <w:noProof/>
            <w:webHidden/>
          </w:rPr>
          <w:instrText xml:space="preserve"> PAGEREF _Toc199650648 \h </w:instrText>
        </w:r>
        <w:r w:rsidR="007166D0" w:rsidRPr="003E5386">
          <w:rPr>
            <w:rFonts w:ascii="Tahoma" w:hAnsi="Tahoma" w:cs="Tahoma"/>
            <w:noProof/>
            <w:webHidden/>
          </w:rPr>
        </w:r>
        <w:r w:rsidR="007166D0" w:rsidRPr="003E5386">
          <w:rPr>
            <w:rFonts w:ascii="Tahoma" w:hAnsi="Tahoma" w:cs="Tahoma"/>
            <w:noProof/>
            <w:webHidden/>
          </w:rPr>
          <w:fldChar w:fldCharType="separate"/>
        </w:r>
        <w:r w:rsidR="007166D0" w:rsidRPr="003E5386">
          <w:rPr>
            <w:rFonts w:ascii="Tahoma" w:hAnsi="Tahoma" w:cs="Tahoma"/>
            <w:noProof/>
            <w:webHidden/>
          </w:rPr>
          <w:t>4</w:t>
        </w:r>
        <w:r w:rsidR="007166D0" w:rsidRPr="003E5386">
          <w:rPr>
            <w:rFonts w:ascii="Tahoma" w:hAnsi="Tahoma" w:cs="Tahoma"/>
            <w:noProof/>
            <w:webHidden/>
          </w:rPr>
          <w:fldChar w:fldCharType="end"/>
        </w:r>
      </w:hyperlink>
    </w:p>
    <w:p w14:paraId="3451AAF5" w14:textId="77777777" w:rsidR="007166D0" w:rsidRPr="003E5386" w:rsidRDefault="00CF7E14" w:rsidP="007166D0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  <w:hyperlink w:anchor="_Toc199650648" w:history="1">
        <w:r w:rsidR="00DD3111">
          <w:rPr>
            <w:rStyle w:val="Hipervnculo"/>
            <w:rFonts w:ascii="Tahoma" w:hAnsi="Tahoma" w:cs="Tahoma"/>
            <w:noProof/>
          </w:rPr>
          <w:t>3</w:t>
        </w:r>
        <w:r w:rsidR="007166D0" w:rsidRPr="003E5386">
          <w:rPr>
            <w:rStyle w:val="Hipervnculo"/>
            <w:rFonts w:ascii="Tahoma" w:hAnsi="Tahoma" w:cs="Tahoma"/>
            <w:noProof/>
          </w:rPr>
          <w:t>.</w:t>
        </w:r>
        <w:r w:rsidR="007166D0">
          <w:rPr>
            <w:rStyle w:val="Hipervnculo"/>
            <w:rFonts w:ascii="Tahoma" w:hAnsi="Tahoma" w:cs="Tahoma"/>
            <w:noProof/>
          </w:rPr>
          <w:t>3</w:t>
        </w:r>
        <w:r w:rsidR="007166D0" w:rsidRPr="003E5386">
          <w:rPr>
            <w:rFonts w:ascii="Tahoma" w:hAnsi="Tahoma" w:cs="Tahoma"/>
            <w:noProof/>
            <w:sz w:val="24"/>
            <w:szCs w:val="24"/>
            <w:lang w:val="es-ES"/>
          </w:rPr>
          <w:tab/>
        </w:r>
        <w:r w:rsidR="00DD3111">
          <w:rPr>
            <w:rStyle w:val="Hipervnculo"/>
            <w:rFonts w:ascii="Tahoma" w:hAnsi="Tahoma" w:cs="Tahoma"/>
            <w:noProof/>
          </w:rPr>
          <w:t>Requerimientos de Entrenamiento al Usuari</w:t>
        </w:r>
        <w:r w:rsidR="007166D0">
          <w:rPr>
            <w:rStyle w:val="Hipervnculo"/>
            <w:rFonts w:ascii="Tahoma" w:hAnsi="Tahoma" w:cs="Tahoma"/>
            <w:noProof/>
          </w:rPr>
          <w:t>o</w:t>
        </w:r>
        <w:r w:rsidR="007166D0" w:rsidRPr="003E5386">
          <w:rPr>
            <w:rFonts w:ascii="Tahoma" w:hAnsi="Tahoma" w:cs="Tahoma"/>
            <w:noProof/>
            <w:webHidden/>
          </w:rPr>
          <w:tab/>
        </w:r>
        <w:r w:rsidR="007166D0" w:rsidRPr="003E5386">
          <w:rPr>
            <w:rFonts w:ascii="Tahoma" w:hAnsi="Tahoma" w:cs="Tahoma"/>
            <w:noProof/>
            <w:webHidden/>
          </w:rPr>
          <w:fldChar w:fldCharType="begin"/>
        </w:r>
        <w:r w:rsidR="007166D0" w:rsidRPr="003E5386">
          <w:rPr>
            <w:rFonts w:ascii="Tahoma" w:hAnsi="Tahoma" w:cs="Tahoma"/>
            <w:noProof/>
            <w:webHidden/>
          </w:rPr>
          <w:instrText xml:space="preserve"> PAGEREF _Toc199650648 \h </w:instrText>
        </w:r>
        <w:r w:rsidR="007166D0" w:rsidRPr="003E5386">
          <w:rPr>
            <w:rFonts w:ascii="Tahoma" w:hAnsi="Tahoma" w:cs="Tahoma"/>
            <w:noProof/>
            <w:webHidden/>
          </w:rPr>
        </w:r>
        <w:r w:rsidR="007166D0" w:rsidRPr="003E5386">
          <w:rPr>
            <w:rFonts w:ascii="Tahoma" w:hAnsi="Tahoma" w:cs="Tahoma"/>
            <w:noProof/>
            <w:webHidden/>
          </w:rPr>
          <w:fldChar w:fldCharType="separate"/>
        </w:r>
        <w:r w:rsidR="007166D0" w:rsidRPr="003E5386">
          <w:rPr>
            <w:rFonts w:ascii="Tahoma" w:hAnsi="Tahoma" w:cs="Tahoma"/>
            <w:noProof/>
            <w:webHidden/>
          </w:rPr>
          <w:t>4</w:t>
        </w:r>
        <w:r w:rsidR="007166D0" w:rsidRPr="003E5386">
          <w:rPr>
            <w:rFonts w:ascii="Tahoma" w:hAnsi="Tahoma" w:cs="Tahoma"/>
            <w:noProof/>
            <w:webHidden/>
          </w:rPr>
          <w:fldChar w:fldCharType="end"/>
        </w:r>
      </w:hyperlink>
    </w:p>
    <w:p w14:paraId="3C183C84" w14:textId="77777777" w:rsidR="001828B6" w:rsidRPr="001828B6" w:rsidRDefault="001828B6" w:rsidP="001828B6"/>
    <w:p w14:paraId="08D660AF" w14:textId="77777777" w:rsidR="002D6A7D" w:rsidRPr="00424D29" w:rsidRDefault="002D6A7D" w:rsidP="002D6A7D">
      <w:pPr>
        <w:ind w:left="720"/>
        <w:rPr>
          <w:rFonts w:ascii="Tahoma" w:hAnsi="Tahoma" w:cs="Tahoma"/>
          <w:caps/>
          <w:szCs w:val="22"/>
        </w:rPr>
      </w:pPr>
    </w:p>
    <w:p w14:paraId="2347CD0D" w14:textId="77777777" w:rsidR="002D6A7D" w:rsidRPr="00424D29" w:rsidRDefault="002D6A7D" w:rsidP="002D6A7D">
      <w:pPr>
        <w:ind w:left="720"/>
        <w:rPr>
          <w:rFonts w:ascii="Tahoma" w:hAnsi="Tahoma" w:cs="Tahoma"/>
          <w:caps/>
          <w:szCs w:val="22"/>
        </w:rPr>
      </w:pPr>
    </w:p>
    <w:p w14:paraId="14923D66" w14:textId="77777777" w:rsidR="001C5399" w:rsidRPr="003E5386" w:rsidRDefault="001C5399" w:rsidP="001C5399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noProof/>
          <w:sz w:val="24"/>
          <w:szCs w:val="24"/>
          <w:lang w:val="es-ES"/>
        </w:rPr>
      </w:pPr>
    </w:p>
    <w:p w14:paraId="494A2515" w14:textId="77777777" w:rsidR="001C5399" w:rsidRPr="003E5386" w:rsidRDefault="001C5399" w:rsidP="001828B6">
      <w:pPr>
        <w:pStyle w:val="TDC2"/>
        <w:tabs>
          <w:tab w:val="left" w:pos="880"/>
          <w:tab w:val="right" w:leader="dot" w:pos="8810"/>
        </w:tabs>
        <w:rPr>
          <w:rFonts w:ascii="Tahoma" w:hAnsi="Tahoma" w:cs="Tahoma"/>
          <w:caps/>
        </w:rPr>
      </w:pPr>
      <w:r w:rsidRPr="003E5386">
        <w:rPr>
          <w:rFonts w:ascii="Tahoma" w:hAnsi="Tahoma" w:cs="Tahoma"/>
          <w:caps/>
        </w:rPr>
        <w:fldChar w:fldCharType="end"/>
      </w:r>
    </w:p>
    <w:p w14:paraId="3C7D64DB" w14:textId="77777777" w:rsidR="001C5399" w:rsidRPr="003E5386" w:rsidRDefault="001C5399" w:rsidP="001C5399">
      <w:pPr>
        <w:ind w:left="720"/>
        <w:rPr>
          <w:rFonts w:ascii="Tahoma" w:hAnsi="Tahoma" w:cs="Tahoma"/>
          <w:caps/>
          <w:szCs w:val="22"/>
        </w:rPr>
      </w:pPr>
    </w:p>
    <w:p w14:paraId="3192F150" w14:textId="77777777" w:rsidR="001C5399" w:rsidRPr="003E5386" w:rsidRDefault="001C5399" w:rsidP="001C5399">
      <w:pPr>
        <w:ind w:left="720"/>
        <w:rPr>
          <w:rFonts w:ascii="Tahoma" w:hAnsi="Tahoma" w:cs="Tahoma"/>
          <w:b/>
          <w:bCs/>
          <w:caps/>
        </w:rPr>
      </w:pPr>
    </w:p>
    <w:p w14:paraId="6D40560A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58319E84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029B028D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0FBD9179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768295EA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0ABE2361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3B5FECF9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6A12D0CA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6EE0C865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4074C3ED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5A8D310A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759F3395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778ACAFE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229A79D2" w14:textId="77777777" w:rsidR="001C5399" w:rsidRPr="003E5386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1B403765" w14:textId="77777777" w:rsidR="001C5399" w:rsidRDefault="001C5399" w:rsidP="001C5399">
      <w:pPr>
        <w:ind w:left="720"/>
        <w:rPr>
          <w:rFonts w:ascii="Tahoma" w:hAnsi="Tahoma" w:cs="Tahoma"/>
          <w:sz w:val="20"/>
          <w:lang w:val="es-PE"/>
        </w:rPr>
      </w:pPr>
    </w:p>
    <w:p w14:paraId="0999E9D2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70ABE5BE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0D999CAB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591BFC4C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21AAE7F2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3490FDD1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3965F8AB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18018560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0D6671C5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2E274764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33EAA357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4B891C8B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6618D576" w14:textId="77777777" w:rsidR="00DD3111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61C20F52" w14:textId="77777777" w:rsidR="00DD3111" w:rsidRPr="003E5386" w:rsidRDefault="00DD3111" w:rsidP="001C5399">
      <w:pPr>
        <w:ind w:left="720"/>
        <w:rPr>
          <w:rFonts w:ascii="Tahoma" w:hAnsi="Tahoma" w:cs="Tahoma"/>
          <w:sz w:val="20"/>
          <w:lang w:val="es-PE"/>
        </w:rPr>
      </w:pPr>
    </w:p>
    <w:p w14:paraId="6CD29580" w14:textId="77777777" w:rsidR="001C5399" w:rsidRPr="003E5386" w:rsidRDefault="001C5399" w:rsidP="001C5399">
      <w:pPr>
        <w:pStyle w:val="Ttulo1"/>
        <w:shd w:val="clear" w:color="auto" w:fill="auto"/>
        <w:spacing w:line="240" w:lineRule="auto"/>
        <w:rPr>
          <w:rFonts w:ascii="Tahoma" w:hAnsi="Tahoma" w:cs="Tahoma"/>
          <w:bCs/>
        </w:rPr>
      </w:pPr>
      <w:bookmarkStart w:id="0" w:name="_Toc199650644"/>
      <w:r w:rsidRPr="003E5386">
        <w:rPr>
          <w:rFonts w:ascii="Tahoma" w:hAnsi="Tahoma" w:cs="Tahoma"/>
          <w:bCs/>
        </w:rPr>
        <w:t>Historial del Documento</w:t>
      </w:r>
      <w:bookmarkEnd w:id="0"/>
    </w:p>
    <w:p w14:paraId="65BE5219" w14:textId="77777777" w:rsidR="001C5399" w:rsidRPr="003E5386" w:rsidRDefault="001C5399" w:rsidP="001C5399">
      <w:pPr>
        <w:rPr>
          <w:rFonts w:ascii="Tahoma" w:hAnsi="Tahoma" w:cs="Tahoma"/>
          <w:lang w:val="es-ES"/>
        </w:rPr>
      </w:pPr>
    </w:p>
    <w:tbl>
      <w:tblPr>
        <w:tblW w:w="0" w:type="auto"/>
        <w:tblInd w:w="534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5184"/>
        <w:gridCol w:w="1599"/>
        <w:gridCol w:w="1719"/>
      </w:tblGrid>
      <w:tr w:rsidR="001C5399" w:rsidRPr="00477F6B" w14:paraId="4AAC08BC" w14:textId="77777777" w:rsidTr="00CB5FC6">
        <w:tc>
          <w:tcPr>
            <w:tcW w:w="8502" w:type="dxa"/>
            <w:gridSpan w:val="3"/>
            <w:shd w:val="clear" w:color="auto" w:fill="2F5496"/>
          </w:tcPr>
          <w:p w14:paraId="51607A00" w14:textId="77777777" w:rsidR="001C5399" w:rsidRPr="00477F6B" w:rsidRDefault="001C5399" w:rsidP="00CB5FC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  <w:p w14:paraId="7D352192" w14:textId="77777777" w:rsidR="001C5399" w:rsidRPr="00477F6B" w:rsidRDefault="001C5399" w:rsidP="00CB5FC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77F6B">
              <w:rPr>
                <w:rFonts w:ascii="Tahoma" w:hAnsi="Tahoma" w:cs="Tahoma"/>
                <w:b/>
                <w:bCs/>
                <w:color w:val="FFFFFF"/>
                <w:sz w:val="20"/>
              </w:rPr>
              <w:t>Información del Documento</w:t>
            </w:r>
          </w:p>
          <w:p w14:paraId="7A55DA7E" w14:textId="77777777" w:rsidR="001C5399" w:rsidRPr="00477F6B" w:rsidRDefault="001C5399" w:rsidP="00CB5FC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</w:tr>
      <w:tr w:rsidR="001C5399" w:rsidRPr="003E5386" w14:paraId="51A94BE6" w14:textId="77777777" w:rsidTr="00CB5FC6">
        <w:tc>
          <w:tcPr>
            <w:tcW w:w="5184" w:type="dxa"/>
            <w:shd w:val="clear" w:color="auto" w:fill="auto"/>
          </w:tcPr>
          <w:p w14:paraId="44D802F7" w14:textId="77777777" w:rsidR="001C5399" w:rsidRPr="00BD2180" w:rsidRDefault="001C5399" w:rsidP="00CB5FC6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2DF6A26F" w14:textId="77777777" w:rsidR="001C5399" w:rsidRPr="00BD2180" w:rsidRDefault="001C5399" w:rsidP="00CB5FC6">
            <w:pPr>
              <w:tabs>
                <w:tab w:val="left" w:pos="2646"/>
              </w:tabs>
              <w:rPr>
                <w:rFonts w:ascii="Tahoma" w:hAnsi="Tahoma" w:cs="Tahoma"/>
                <w:b/>
                <w:bCs/>
                <w:sz w:val="20"/>
              </w:rPr>
            </w:pPr>
            <w:r w:rsidRPr="00BD2180">
              <w:rPr>
                <w:rFonts w:ascii="Tahoma" w:hAnsi="Tahoma" w:cs="Tahoma"/>
                <w:b/>
                <w:bCs/>
                <w:sz w:val="20"/>
              </w:rPr>
              <w:t>Observaciones</w:t>
            </w:r>
            <w:r w:rsidRPr="00BD2180">
              <w:rPr>
                <w:rFonts w:ascii="Tahoma" w:hAnsi="Tahoma" w:cs="Tahoma"/>
                <w:b/>
                <w:bCs/>
                <w:sz w:val="20"/>
              </w:rPr>
              <w:tab/>
            </w:r>
          </w:p>
          <w:p w14:paraId="69C25AF5" w14:textId="77777777" w:rsidR="001C5399" w:rsidRPr="00BD2180" w:rsidRDefault="001C5399" w:rsidP="00CB5FC6">
            <w:pPr>
              <w:tabs>
                <w:tab w:val="left" w:pos="2646"/>
              </w:tabs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599" w:type="dxa"/>
            <w:shd w:val="clear" w:color="auto" w:fill="auto"/>
          </w:tcPr>
          <w:p w14:paraId="602852A7" w14:textId="77777777" w:rsidR="001C5399" w:rsidRPr="00BD2180" w:rsidRDefault="001C5399" w:rsidP="00CB5FC6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05F7AEDB" w14:textId="77777777" w:rsidR="001C5399" w:rsidRPr="00BD2180" w:rsidRDefault="001C5399" w:rsidP="00CB5FC6">
            <w:pPr>
              <w:rPr>
                <w:rFonts w:ascii="Tahoma" w:hAnsi="Tahoma" w:cs="Tahoma"/>
                <w:b/>
                <w:bCs/>
                <w:sz w:val="20"/>
              </w:rPr>
            </w:pPr>
            <w:r w:rsidRPr="00BD2180">
              <w:rPr>
                <w:rFonts w:ascii="Tahoma" w:hAnsi="Tahoma" w:cs="Tahoma"/>
                <w:b/>
                <w:bCs/>
                <w:sz w:val="20"/>
              </w:rPr>
              <w:t>Modificado por…</w:t>
            </w:r>
          </w:p>
        </w:tc>
        <w:tc>
          <w:tcPr>
            <w:tcW w:w="1719" w:type="dxa"/>
            <w:shd w:val="clear" w:color="auto" w:fill="auto"/>
          </w:tcPr>
          <w:p w14:paraId="09FBC767" w14:textId="77777777" w:rsidR="001C5399" w:rsidRPr="00BD2180" w:rsidRDefault="001C5399" w:rsidP="00CB5FC6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1B1D649B" w14:textId="77777777" w:rsidR="001C5399" w:rsidRPr="00BD2180" w:rsidRDefault="001C5399" w:rsidP="00CB5FC6">
            <w:pPr>
              <w:rPr>
                <w:rFonts w:ascii="Tahoma" w:hAnsi="Tahoma" w:cs="Tahoma"/>
                <w:b/>
                <w:bCs/>
                <w:sz w:val="20"/>
              </w:rPr>
            </w:pPr>
            <w:r w:rsidRPr="00BD2180">
              <w:rPr>
                <w:rFonts w:ascii="Tahoma" w:hAnsi="Tahoma" w:cs="Tahoma"/>
                <w:b/>
                <w:bCs/>
                <w:sz w:val="20"/>
              </w:rPr>
              <w:t>Fecha</w:t>
            </w:r>
          </w:p>
        </w:tc>
      </w:tr>
      <w:tr w:rsidR="001C5399" w:rsidRPr="003E5386" w14:paraId="6C2C19B9" w14:textId="77777777" w:rsidTr="00CB5FC6">
        <w:tc>
          <w:tcPr>
            <w:tcW w:w="5184" w:type="dxa"/>
            <w:shd w:val="clear" w:color="auto" w:fill="auto"/>
          </w:tcPr>
          <w:p w14:paraId="66D19C3B" w14:textId="77777777" w:rsidR="001C5399" w:rsidRPr="00364FC4" w:rsidRDefault="001C5399" w:rsidP="00CB5FC6">
            <w:pPr>
              <w:rPr>
                <w:rFonts w:cs="Arial"/>
                <w:bCs/>
                <w:sz w:val="20"/>
              </w:rPr>
            </w:pPr>
          </w:p>
          <w:p w14:paraId="12636FEF" w14:textId="340DE9E3" w:rsidR="001C5399" w:rsidRPr="00364FC4" w:rsidRDefault="006A1D1E" w:rsidP="00CB5FC6">
            <w:pPr>
              <w:tabs>
                <w:tab w:val="left" w:pos="2646"/>
              </w:tabs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Identificaremos los servidores que insertaremos en nuestra pagina web para brindarle más funcionalidad.</w:t>
            </w:r>
          </w:p>
          <w:p w14:paraId="0BC9D7E7" w14:textId="77777777" w:rsidR="001C5399" w:rsidRPr="00364FC4" w:rsidRDefault="001C5399" w:rsidP="00CB5FC6">
            <w:pPr>
              <w:tabs>
                <w:tab w:val="left" w:pos="2646"/>
              </w:tabs>
              <w:rPr>
                <w:rFonts w:cs="Arial"/>
                <w:bCs/>
                <w:sz w:val="20"/>
              </w:rPr>
            </w:pPr>
          </w:p>
        </w:tc>
        <w:tc>
          <w:tcPr>
            <w:tcW w:w="1599" w:type="dxa"/>
            <w:shd w:val="clear" w:color="auto" w:fill="auto"/>
          </w:tcPr>
          <w:p w14:paraId="596C759C" w14:textId="4161C2BA" w:rsidR="001C5399" w:rsidRPr="00364FC4" w:rsidRDefault="006A1D1E" w:rsidP="00CB5FC6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Alonso soto </w:t>
            </w:r>
            <w:proofErr w:type="spellStart"/>
            <w:r>
              <w:rPr>
                <w:rFonts w:cs="Arial"/>
                <w:bCs/>
                <w:sz w:val="20"/>
              </w:rPr>
              <w:t>cunya</w:t>
            </w:r>
            <w:proofErr w:type="spellEnd"/>
          </w:p>
        </w:tc>
        <w:tc>
          <w:tcPr>
            <w:tcW w:w="1719" w:type="dxa"/>
            <w:shd w:val="clear" w:color="auto" w:fill="auto"/>
          </w:tcPr>
          <w:p w14:paraId="30E8C075" w14:textId="30F65393" w:rsidR="001C5399" w:rsidRPr="00364FC4" w:rsidRDefault="006A1D1E" w:rsidP="00CB5FC6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09/06/2021</w:t>
            </w:r>
          </w:p>
        </w:tc>
      </w:tr>
    </w:tbl>
    <w:p w14:paraId="72E3CA83" w14:textId="77777777" w:rsidR="001C5399" w:rsidRPr="003E5386" w:rsidRDefault="001C5399" w:rsidP="001C5399">
      <w:pPr>
        <w:rPr>
          <w:rFonts w:ascii="Tahoma" w:hAnsi="Tahoma" w:cs="Tahoma"/>
        </w:rPr>
      </w:pPr>
    </w:p>
    <w:p w14:paraId="27DCEA9E" w14:textId="77777777" w:rsidR="001C5399" w:rsidRPr="003E5386" w:rsidRDefault="001C5399" w:rsidP="001C5399">
      <w:pPr>
        <w:rPr>
          <w:rFonts w:ascii="Tahoma" w:hAnsi="Tahoma" w:cs="Tahoma"/>
        </w:rPr>
      </w:pPr>
    </w:p>
    <w:p w14:paraId="61217FF2" w14:textId="77777777" w:rsidR="001C5399" w:rsidRPr="003E5386" w:rsidRDefault="001C5399" w:rsidP="001C5399">
      <w:pPr>
        <w:rPr>
          <w:rFonts w:ascii="Tahoma" w:hAnsi="Tahoma" w:cs="Tahoma"/>
        </w:rPr>
      </w:pPr>
    </w:p>
    <w:p w14:paraId="5D364ADE" w14:textId="77777777" w:rsidR="001C5399" w:rsidRPr="003E5386" w:rsidRDefault="001C5399" w:rsidP="001C5399">
      <w:pPr>
        <w:rPr>
          <w:rFonts w:ascii="Tahoma" w:hAnsi="Tahoma" w:cs="Tahoma"/>
        </w:rPr>
      </w:pPr>
    </w:p>
    <w:p w14:paraId="06E30C54" w14:textId="77777777" w:rsidR="001C5399" w:rsidRPr="003E5386" w:rsidRDefault="001C5399" w:rsidP="001C5399">
      <w:pPr>
        <w:rPr>
          <w:rFonts w:ascii="Tahoma" w:hAnsi="Tahoma" w:cs="Tahoma"/>
        </w:rPr>
      </w:pPr>
    </w:p>
    <w:p w14:paraId="4F5CB8A6" w14:textId="77777777" w:rsidR="001C5399" w:rsidRPr="003E5386" w:rsidRDefault="001C5399" w:rsidP="001C5399">
      <w:pPr>
        <w:rPr>
          <w:rFonts w:ascii="Tahoma" w:hAnsi="Tahoma" w:cs="Tahoma"/>
        </w:rPr>
      </w:pPr>
    </w:p>
    <w:p w14:paraId="332492BF" w14:textId="77777777" w:rsidR="001C5399" w:rsidRPr="003E5386" w:rsidRDefault="001C5399" w:rsidP="001C5399">
      <w:pPr>
        <w:rPr>
          <w:rFonts w:ascii="Tahoma" w:hAnsi="Tahoma" w:cs="Tahoma"/>
        </w:rPr>
      </w:pPr>
    </w:p>
    <w:p w14:paraId="1D1E6615" w14:textId="77777777" w:rsidR="001C5399" w:rsidRPr="003E5386" w:rsidRDefault="001C5399" w:rsidP="001C5399">
      <w:pPr>
        <w:rPr>
          <w:rFonts w:ascii="Tahoma" w:hAnsi="Tahoma" w:cs="Tahoma"/>
        </w:rPr>
      </w:pPr>
    </w:p>
    <w:p w14:paraId="323EEC0D" w14:textId="77777777" w:rsidR="001C5399" w:rsidRPr="003E5386" w:rsidRDefault="001C5399" w:rsidP="001C5399">
      <w:pPr>
        <w:rPr>
          <w:rFonts w:ascii="Tahoma" w:hAnsi="Tahoma" w:cs="Tahoma"/>
        </w:rPr>
      </w:pPr>
    </w:p>
    <w:p w14:paraId="32F27FF2" w14:textId="77777777" w:rsidR="001C5399" w:rsidRPr="003E5386" w:rsidRDefault="001C5399" w:rsidP="001C5399">
      <w:pPr>
        <w:rPr>
          <w:rFonts w:ascii="Tahoma" w:hAnsi="Tahoma" w:cs="Tahoma"/>
        </w:rPr>
      </w:pPr>
    </w:p>
    <w:p w14:paraId="1C233CDC" w14:textId="77777777" w:rsidR="001C5399" w:rsidRPr="003E5386" w:rsidRDefault="001C5399" w:rsidP="001C5399">
      <w:pPr>
        <w:rPr>
          <w:rFonts w:ascii="Tahoma" w:hAnsi="Tahoma" w:cs="Tahoma"/>
        </w:rPr>
      </w:pPr>
    </w:p>
    <w:p w14:paraId="0EE28483" w14:textId="77777777" w:rsidR="001C5399" w:rsidRPr="003E5386" w:rsidRDefault="001C5399" w:rsidP="001C5399">
      <w:pPr>
        <w:rPr>
          <w:rFonts w:ascii="Tahoma" w:hAnsi="Tahoma" w:cs="Tahoma"/>
        </w:rPr>
      </w:pPr>
    </w:p>
    <w:p w14:paraId="23025F19" w14:textId="77777777" w:rsidR="001C5399" w:rsidRPr="003E5386" w:rsidRDefault="001C5399" w:rsidP="001C5399">
      <w:pPr>
        <w:rPr>
          <w:rFonts w:ascii="Tahoma" w:hAnsi="Tahoma" w:cs="Tahoma"/>
        </w:rPr>
      </w:pPr>
    </w:p>
    <w:p w14:paraId="2D06FCD4" w14:textId="77777777" w:rsidR="001C5399" w:rsidRPr="003E5386" w:rsidRDefault="001C5399" w:rsidP="001C5399">
      <w:pPr>
        <w:rPr>
          <w:rFonts w:ascii="Tahoma" w:hAnsi="Tahoma" w:cs="Tahoma"/>
        </w:rPr>
      </w:pPr>
    </w:p>
    <w:p w14:paraId="001E1415" w14:textId="77777777" w:rsidR="001C5399" w:rsidRPr="003E5386" w:rsidRDefault="001C5399" w:rsidP="001C5399">
      <w:pPr>
        <w:rPr>
          <w:rFonts w:ascii="Tahoma" w:hAnsi="Tahoma" w:cs="Tahoma"/>
        </w:rPr>
      </w:pPr>
    </w:p>
    <w:p w14:paraId="1CF50C8C" w14:textId="77777777" w:rsidR="001C5399" w:rsidRPr="003E5386" w:rsidRDefault="001C5399" w:rsidP="001C5399">
      <w:pPr>
        <w:rPr>
          <w:rFonts w:ascii="Tahoma" w:hAnsi="Tahoma" w:cs="Tahoma"/>
        </w:rPr>
      </w:pPr>
    </w:p>
    <w:p w14:paraId="7FEF230F" w14:textId="77777777" w:rsidR="001C5399" w:rsidRPr="003E5386" w:rsidRDefault="001C5399" w:rsidP="001C5399">
      <w:pPr>
        <w:rPr>
          <w:rFonts w:ascii="Tahoma" w:hAnsi="Tahoma" w:cs="Tahoma"/>
        </w:rPr>
      </w:pPr>
    </w:p>
    <w:p w14:paraId="1420FAA0" w14:textId="77777777" w:rsidR="001C5399" w:rsidRDefault="001C5399" w:rsidP="001C5399">
      <w:pPr>
        <w:rPr>
          <w:rFonts w:ascii="Tahoma" w:hAnsi="Tahoma" w:cs="Tahoma"/>
        </w:rPr>
      </w:pPr>
    </w:p>
    <w:p w14:paraId="503B8F7C" w14:textId="77777777" w:rsidR="001C5399" w:rsidRPr="003E5386" w:rsidRDefault="001C5399" w:rsidP="001C5399">
      <w:pPr>
        <w:rPr>
          <w:rFonts w:ascii="Tahoma" w:hAnsi="Tahoma" w:cs="Tahoma"/>
        </w:rPr>
      </w:pPr>
    </w:p>
    <w:p w14:paraId="17FC6D34" w14:textId="77777777" w:rsidR="001C5399" w:rsidRPr="001C5399" w:rsidRDefault="001C5399" w:rsidP="001C5399">
      <w:pPr>
        <w:pStyle w:val="Ttulo1"/>
        <w:numPr>
          <w:ilvl w:val="0"/>
          <w:numId w:val="0"/>
        </w:numPr>
        <w:shd w:val="clear" w:color="auto" w:fill="auto"/>
        <w:ind w:left="432" w:hanging="432"/>
        <w:rPr>
          <w:rFonts w:ascii="Tahoma" w:hAnsi="Tahoma" w:cs="Tahoma"/>
          <w:bCs/>
        </w:rPr>
      </w:pPr>
      <w:bookmarkStart w:id="1" w:name="_Toc452813577"/>
      <w:bookmarkStart w:id="2" w:name="_Toc436203377"/>
      <w:bookmarkStart w:id="3" w:name="_Toc170557585"/>
      <w:bookmarkStart w:id="4" w:name="_Toc456662656"/>
      <w:bookmarkStart w:id="5" w:name="_Toc456600917"/>
      <w:bookmarkStart w:id="6" w:name="_Toc456598586"/>
      <w:bookmarkStart w:id="7" w:name="_Toc199650645"/>
    </w:p>
    <w:p w14:paraId="49F61F9C" w14:textId="77777777" w:rsidR="001C5399" w:rsidRDefault="001C5399" w:rsidP="001C5399">
      <w:pPr>
        <w:pStyle w:val="Ttulo1"/>
        <w:numPr>
          <w:ilvl w:val="0"/>
          <w:numId w:val="0"/>
        </w:numPr>
        <w:shd w:val="clear" w:color="auto" w:fill="auto"/>
        <w:rPr>
          <w:rFonts w:ascii="Tahoma" w:hAnsi="Tahoma" w:cs="Tahoma"/>
          <w:bCs/>
        </w:rPr>
      </w:pPr>
    </w:p>
    <w:p w14:paraId="02277499" w14:textId="77777777" w:rsidR="001C5399" w:rsidRDefault="001C5399" w:rsidP="001C5399"/>
    <w:p w14:paraId="3EB0CBA7" w14:textId="77777777" w:rsidR="001C5399" w:rsidRDefault="001C5399" w:rsidP="001C5399"/>
    <w:p w14:paraId="1F8196BF" w14:textId="77777777" w:rsidR="001C5399" w:rsidRDefault="001C5399" w:rsidP="001C5399"/>
    <w:p w14:paraId="4980D608" w14:textId="77777777" w:rsidR="001C5399" w:rsidRDefault="001C5399" w:rsidP="001C5399"/>
    <w:p w14:paraId="6E9FD708" w14:textId="77777777" w:rsidR="001C5399" w:rsidRDefault="001C5399" w:rsidP="001C5399"/>
    <w:p w14:paraId="05093DDA" w14:textId="77777777" w:rsidR="001C5399" w:rsidRDefault="001C5399" w:rsidP="001C5399"/>
    <w:p w14:paraId="4E96960F" w14:textId="77777777" w:rsidR="001C5399" w:rsidRDefault="001C5399" w:rsidP="001C5399"/>
    <w:p w14:paraId="02078A54" w14:textId="77777777" w:rsidR="001C5399" w:rsidRDefault="001C5399" w:rsidP="001C5399"/>
    <w:p w14:paraId="765279ED" w14:textId="77777777" w:rsidR="001C5399" w:rsidRDefault="001C5399" w:rsidP="001C5399"/>
    <w:p w14:paraId="551C68E4" w14:textId="77777777" w:rsidR="001C5399" w:rsidRDefault="001C5399" w:rsidP="001C5399"/>
    <w:p w14:paraId="3DF0E40C" w14:textId="77777777" w:rsidR="001C5399" w:rsidRDefault="001C5399" w:rsidP="001C5399"/>
    <w:p w14:paraId="5D696571" w14:textId="77777777" w:rsidR="00DD3111" w:rsidRDefault="00DD3111" w:rsidP="001C5399"/>
    <w:p w14:paraId="2F658C06" w14:textId="77777777" w:rsidR="00DD3111" w:rsidRDefault="00DD3111" w:rsidP="001C5399"/>
    <w:p w14:paraId="65B99233" w14:textId="77777777" w:rsidR="00DD3111" w:rsidRDefault="00DD3111" w:rsidP="001C5399"/>
    <w:p w14:paraId="1B2AAE6F" w14:textId="77777777" w:rsidR="00DD3111" w:rsidRDefault="00DD3111" w:rsidP="001C5399"/>
    <w:p w14:paraId="4F728E1F" w14:textId="77777777" w:rsidR="00DD3111" w:rsidRDefault="00DD3111" w:rsidP="001C5399"/>
    <w:p w14:paraId="78C32522" w14:textId="77777777" w:rsidR="00DD3111" w:rsidRPr="00424D29" w:rsidRDefault="00DD3111" w:rsidP="00DD3111">
      <w:pPr>
        <w:pStyle w:val="Ttulo1"/>
        <w:shd w:val="clear" w:color="auto" w:fill="auto"/>
        <w:rPr>
          <w:rFonts w:ascii="Tahoma" w:hAnsi="Tahoma" w:cs="Tahoma"/>
          <w:bCs/>
        </w:rPr>
      </w:pPr>
      <w:bookmarkStart w:id="8" w:name="_Toc199655578"/>
      <w:r w:rsidRPr="00424D29">
        <w:rPr>
          <w:rFonts w:ascii="Tahoma" w:hAnsi="Tahoma" w:cs="Tahoma"/>
          <w:bCs/>
        </w:rPr>
        <w:lastRenderedPageBreak/>
        <w:t>información del proyecto</w:t>
      </w:r>
      <w:bookmarkEnd w:id="8"/>
    </w:p>
    <w:p w14:paraId="71747C70" w14:textId="77777777" w:rsidR="00DD3111" w:rsidRPr="00424D29" w:rsidRDefault="00DD3111" w:rsidP="00DD3111">
      <w:pPr>
        <w:pStyle w:val="Ttulo2"/>
        <w:tabs>
          <w:tab w:val="clear" w:pos="576"/>
        </w:tabs>
        <w:ind w:left="993"/>
        <w:rPr>
          <w:rFonts w:ascii="Tahoma" w:hAnsi="Tahoma" w:cs="Tahoma"/>
        </w:rPr>
      </w:pPr>
      <w:bookmarkStart w:id="9" w:name="_Toc199655579"/>
      <w:r w:rsidRPr="00424D29">
        <w:rPr>
          <w:rFonts w:ascii="Tahoma" w:hAnsi="Tahoma" w:cs="Tahoma"/>
        </w:rPr>
        <w:t>Situación actual</w:t>
      </w:r>
      <w:bookmarkEnd w:id="9"/>
    </w:p>
    <w:p w14:paraId="1CD6D4E4" w14:textId="759F5BD4" w:rsidR="00DD3111" w:rsidRPr="00424D29" w:rsidRDefault="00BF4FCA" w:rsidP="00BF4FCA">
      <w:pPr>
        <w:ind w:left="993"/>
        <w:rPr>
          <w:rFonts w:ascii="Tahoma" w:hAnsi="Tahoma" w:cs="Tahoma"/>
        </w:rPr>
      </w:pPr>
      <w:r>
        <w:rPr>
          <w:rFonts w:ascii="Tahoma" w:hAnsi="Tahoma" w:cs="Tahoma"/>
        </w:rPr>
        <w:t xml:space="preserve">Nuestro proyecto esta siendo trabajado con estilos propios y en esta fase estamos eligiendo que servidores necesitamos para realizar la acción de pago del producto de nuestra </w:t>
      </w:r>
      <w:proofErr w:type="spellStart"/>
      <w:r>
        <w:rPr>
          <w:rFonts w:ascii="Tahoma" w:hAnsi="Tahoma" w:cs="Tahoma"/>
        </w:rPr>
        <w:t>pagina</w:t>
      </w:r>
      <w:proofErr w:type="spellEnd"/>
      <w:r>
        <w:rPr>
          <w:rFonts w:ascii="Tahoma" w:hAnsi="Tahoma" w:cs="Tahoma"/>
        </w:rPr>
        <w:t>.</w:t>
      </w:r>
    </w:p>
    <w:p w14:paraId="78B20092" w14:textId="77777777" w:rsidR="00DD3111" w:rsidRPr="00424D29" w:rsidRDefault="00DD3111" w:rsidP="00DD3111">
      <w:pPr>
        <w:pStyle w:val="Ttulo2"/>
        <w:tabs>
          <w:tab w:val="clear" w:pos="576"/>
          <w:tab w:val="num" w:pos="0"/>
        </w:tabs>
        <w:ind w:left="993"/>
        <w:rPr>
          <w:rFonts w:ascii="Tahoma" w:hAnsi="Tahoma" w:cs="Tahoma"/>
        </w:rPr>
      </w:pPr>
      <w:bookmarkStart w:id="10" w:name="_Toc199655580"/>
      <w:r w:rsidRPr="00424D29">
        <w:rPr>
          <w:rFonts w:ascii="Tahoma" w:hAnsi="Tahoma" w:cs="Tahoma"/>
        </w:rPr>
        <w:t>Relación con otros sistemas</w:t>
      </w:r>
      <w:bookmarkEnd w:id="10"/>
    </w:p>
    <w:p w14:paraId="5FCCE7C2" w14:textId="77777777" w:rsidR="00DD3111" w:rsidRDefault="00DD3111" w:rsidP="00DD3111">
      <w:pPr>
        <w:ind w:left="576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424D29">
        <w:rPr>
          <w:rFonts w:ascii="Tahoma" w:hAnsi="Tahoma" w:cs="Tahoma"/>
        </w:rPr>
        <w:t>&lt;Describa aquellos sistemas con los que el software guardará algún tipo de</w:t>
      </w:r>
    </w:p>
    <w:p w14:paraId="52E3EE18" w14:textId="77777777" w:rsidR="00DD3111" w:rsidRDefault="00DD3111" w:rsidP="00DD3111">
      <w:pPr>
        <w:ind w:left="576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r w:rsidRPr="00424D29">
        <w:rPr>
          <w:rFonts w:ascii="Tahoma" w:hAnsi="Tahoma" w:cs="Tahoma"/>
        </w:rPr>
        <w:t xml:space="preserve"> relación </w:t>
      </w:r>
      <w:proofErr w:type="gramStart"/>
      <w:r w:rsidRPr="00424D29">
        <w:rPr>
          <w:rFonts w:ascii="Tahoma" w:hAnsi="Tahoma" w:cs="Tahoma"/>
        </w:rPr>
        <w:t>de acuerdo al</w:t>
      </w:r>
      <w:proofErr w:type="gramEnd"/>
      <w:r w:rsidRPr="00424D29">
        <w:rPr>
          <w:rFonts w:ascii="Tahoma" w:hAnsi="Tahoma" w:cs="Tahoma"/>
        </w:rPr>
        <w:t xml:space="preserve"> siguiente cuadro&gt;</w:t>
      </w:r>
    </w:p>
    <w:p w14:paraId="0D31E8C9" w14:textId="77777777" w:rsidR="00DD3111" w:rsidRDefault="00DD3111" w:rsidP="00DD3111">
      <w:pPr>
        <w:ind w:left="576"/>
        <w:rPr>
          <w:rFonts w:ascii="Tahoma" w:hAnsi="Tahoma" w:cs="Tahoma"/>
        </w:rPr>
      </w:pPr>
    </w:p>
    <w:tbl>
      <w:tblPr>
        <w:tblW w:w="0" w:type="auto"/>
        <w:tblInd w:w="534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2238"/>
        <w:gridCol w:w="1116"/>
        <w:gridCol w:w="987"/>
        <w:gridCol w:w="1747"/>
        <w:gridCol w:w="1275"/>
        <w:gridCol w:w="1448"/>
      </w:tblGrid>
      <w:tr w:rsidR="008145B0" w:rsidRPr="00477F6B" w14:paraId="4FE73A8D" w14:textId="77777777" w:rsidTr="008145B0">
        <w:tc>
          <w:tcPr>
            <w:tcW w:w="2268" w:type="dxa"/>
            <w:shd w:val="clear" w:color="auto" w:fill="2F5496"/>
          </w:tcPr>
          <w:p w14:paraId="4EBC273C" w14:textId="77777777" w:rsidR="008145B0" w:rsidRPr="008145B0" w:rsidRDefault="008145B0" w:rsidP="0049378B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8145B0">
              <w:rPr>
                <w:rFonts w:ascii="Tahoma" w:hAnsi="Tahoma" w:cs="Tahoma"/>
                <w:b/>
                <w:bCs/>
                <w:color w:val="FFFFFF"/>
                <w:sz w:val="20"/>
              </w:rPr>
              <w:t>Sistema / Producto</w:t>
            </w:r>
          </w:p>
        </w:tc>
        <w:tc>
          <w:tcPr>
            <w:tcW w:w="3993" w:type="dxa"/>
            <w:gridSpan w:val="3"/>
            <w:shd w:val="clear" w:color="auto" w:fill="2F5496"/>
          </w:tcPr>
          <w:p w14:paraId="2339F5D3" w14:textId="77777777" w:rsidR="008145B0" w:rsidRPr="008145B0" w:rsidRDefault="008145B0" w:rsidP="008145B0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8145B0">
              <w:rPr>
                <w:rFonts w:ascii="Tahoma" w:hAnsi="Tahoma" w:cs="Tahoma"/>
                <w:b/>
                <w:bCs/>
                <w:color w:val="FFFFFF"/>
                <w:sz w:val="20"/>
              </w:rPr>
              <w:t>Tipo</w:t>
            </w:r>
          </w:p>
        </w:tc>
        <w:tc>
          <w:tcPr>
            <w:tcW w:w="2776" w:type="dxa"/>
            <w:gridSpan w:val="2"/>
            <w:shd w:val="clear" w:color="auto" w:fill="2F5496"/>
          </w:tcPr>
          <w:p w14:paraId="01986F01" w14:textId="77777777" w:rsidR="008145B0" w:rsidRPr="008145B0" w:rsidRDefault="008145B0" w:rsidP="008145B0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8145B0">
              <w:rPr>
                <w:rFonts w:ascii="Tahoma" w:hAnsi="Tahoma" w:cs="Tahoma"/>
                <w:b/>
                <w:bCs/>
                <w:color w:val="FFFFFF"/>
                <w:sz w:val="20"/>
              </w:rPr>
              <w:t>Interfaces</w:t>
            </w:r>
          </w:p>
        </w:tc>
      </w:tr>
      <w:tr w:rsidR="008145B0" w:rsidRPr="003E5386" w14:paraId="310255EE" w14:textId="77777777" w:rsidTr="008145B0">
        <w:tc>
          <w:tcPr>
            <w:tcW w:w="2268" w:type="dxa"/>
            <w:shd w:val="clear" w:color="auto" w:fill="auto"/>
          </w:tcPr>
          <w:p w14:paraId="74BE0E1C" w14:textId="77777777" w:rsidR="00DD3111" w:rsidRPr="00BD2180" w:rsidRDefault="00DD3111" w:rsidP="0049378B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3A303A23" w14:textId="77777777" w:rsidR="00DD3111" w:rsidRPr="00DD3111" w:rsidRDefault="00DD3111" w:rsidP="0049378B">
            <w:pPr>
              <w:tabs>
                <w:tab w:val="left" w:pos="2646"/>
              </w:tabs>
              <w:rPr>
                <w:rFonts w:ascii="Tahoma" w:hAnsi="Tahoma" w:cs="Tahoma"/>
                <w:b/>
                <w:bCs/>
                <w:sz w:val="20"/>
              </w:rPr>
            </w:pPr>
            <w:r w:rsidRPr="00DD3111">
              <w:rPr>
                <w:rFonts w:ascii="Tahoma" w:hAnsi="Tahoma" w:cs="Tahoma"/>
                <w:b/>
                <w:bCs/>
                <w:sz w:val="20"/>
              </w:rPr>
              <w:t>Nombre</w:t>
            </w:r>
            <w:r w:rsidRPr="00DD3111">
              <w:rPr>
                <w:rFonts w:ascii="Tahoma" w:hAnsi="Tahoma" w:cs="Tahoma"/>
                <w:b/>
                <w:bCs/>
                <w:sz w:val="20"/>
              </w:rPr>
              <w:tab/>
            </w:r>
          </w:p>
          <w:p w14:paraId="67333531" w14:textId="77777777" w:rsidR="00DD3111" w:rsidRPr="00BD2180" w:rsidRDefault="00DD3111" w:rsidP="0049378B">
            <w:pPr>
              <w:tabs>
                <w:tab w:val="left" w:pos="2646"/>
              </w:tabs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28C88E5" w14:textId="77777777" w:rsidR="00DD3111" w:rsidRPr="00BD2180" w:rsidRDefault="00DD3111" w:rsidP="0049378B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546C88D7" w14:textId="77777777" w:rsidR="00DD3111" w:rsidRPr="00DD3111" w:rsidRDefault="00DD3111" w:rsidP="00DD3111">
            <w:pPr>
              <w:tabs>
                <w:tab w:val="left" w:pos="2646"/>
              </w:tabs>
              <w:rPr>
                <w:rFonts w:ascii="Tahoma" w:hAnsi="Tahoma" w:cs="Tahoma"/>
                <w:b/>
                <w:bCs/>
                <w:sz w:val="20"/>
              </w:rPr>
            </w:pPr>
            <w:r w:rsidRPr="00DD3111">
              <w:rPr>
                <w:rFonts w:ascii="Tahoma" w:hAnsi="Tahoma" w:cs="Tahoma"/>
                <w:b/>
                <w:bCs/>
                <w:sz w:val="20"/>
              </w:rPr>
              <w:t>Soporte</w:t>
            </w:r>
          </w:p>
        </w:tc>
        <w:tc>
          <w:tcPr>
            <w:tcW w:w="992" w:type="dxa"/>
            <w:shd w:val="clear" w:color="auto" w:fill="auto"/>
          </w:tcPr>
          <w:p w14:paraId="62CA7D2A" w14:textId="77777777" w:rsidR="00DD3111" w:rsidRPr="00BD2180" w:rsidRDefault="00DD3111" w:rsidP="0049378B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0D30A507" w14:textId="77777777" w:rsidR="00DD3111" w:rsidRPr="00DD3111" w:rsidRDefault="00DD3111" w:rsidP="0049378B">
            <w:pPr>
              <w:rPr>
                <w:rFonts w:ascii="Tahoma" w:hAnsi="Tahoma" w:cs="Tahoma"/>
                <w:b/>
                <w:bCs/>
                <w:sz w:val="20"/>
              </w:rPr>
            </w:pPr>
            <w:r w:rsidRPr="00DD3111">
              <w:rPr>
                <w:rFonts w:ascii="Tahoma" w:hAnsi="Tahoma" w:cs="Tahoma"/>
                <w:b/>
                <w:bCs/>
                <w:sz w:val="20"/>
              </w:rPr>
              <w:t>Módulo</w:t>
            </w:r>
          </w:p>
        </w:tc>
        <w:tc>
          <w:tcPr>
            <w:tcW w:w="1867" w:type="dxa"/>
          </w:tcPr>
          <w:p w14:paraId="1E37BF2F" w14:textId="77777777" w:rsidR="00DD3111" w:rsidRPr="00DD3111" w:rsidRDefault="00DD3111" w:rsidP="0049378B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5BAE260B" w14:textId="77777777" w:rsidR="00DD3111" w:rsidRPr="00DD3111" w:rsidRDefault="00DD3111" w:rsidP="0049378B">
            <w:pPr>
              <w:rPr>
                <w:rFonts w:ascii="Tahoma" w:hAnsi="Tahoma" w:cs="Tahoma"/>
                <w:b/>
                <w:bCs/>
                <w:sz w:val="20"/>
              </w:rPr>
            </w:pPr>
            <w:r w:rsidRPr="00DD3111">
              <w:rPr>
                <w:rFonts w:ascii="Tahoma" w:hAnsi="Tahoma" w:cs="Tahoma"/>
                <w:b/>
                <w:bCs/>
                <w:sz w:val="20"/>
              </w:rPr>
              <w:t>Sistema externo</w:t>
            </w:r>
          </w:p>
        </w:tc>
        <w:tc>
          <w:tcPr>
            <w:tcW w:w="1318" w:type="dxa"/>
          </w:tcPr>
          <w:p w14:paraId="42F66823" w14:textId="77777777" w:rsidR="00DD3111" w:rsidRPr="00DD3111" w:rsidRDefault="00DD3111" w:rsidP="0049378B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0205CF06" w14:textId="77777777" w:rsidR="00DD3111" w:rsidRPr="00DD3111" w:rsidRDefault="00DD3111" w:rsidP="0049378B">
            <w:pPr>
              <w:rPr>
                <w:rFonts w:ascii="Tahoma" w:hAnsi="Tahoma" w:cs="Tahoma"/>
                <w:b/>
                <w:bCs/>
                <w:sz w:val="20"/>
              </w:rPr>
            </w:pPr>
            <w:r w:rsidRPr="00DD3111">
              <w:rPr>
                <w:rFonts w:ascii="Tahoma" w:hAnsi="Tahoma" w:cs="Tahoma"/>
                <w:b/>
                <w:bCs/>
                <w:sz w:val="20"/>
              </w:rPr>
              <w:t>Nombre</w:t>
            </w:r>
          </w:p>
        </w:tc>
        <w:tc>
          <w:tcPr>
            <w:tcW w:w="1458" w:type="dxa"/>
          </w:tcPr>
          <w:p w14:paraId="33E3D785" w14:textId="77777777" w:rsidR="00DD3111" w:rsidRPr="00DD3111" w:rsidRDefault="00DD3111" w:rsidP="0049378B">
            <w:pPr>
              <w:rPr>
                <w:rFonts w:ascii="Tahoma" w:hAnsi="Tahoma" w:cs="Tahoma"/>
                <w:b/>
                <w:bCs/>
                <w:sz w:val="20"/>
              </w:rPr>
            </w:pPr>
          </w:p>
          <w:p w14:paraId="46CFE7F4" w14:textId="77777777" w:rsidR="00DD3111" w:rsidRPr="00DD3111" w:rsidRDefault="00DD3111" w:rsidP="0049378B">
            <w:pPr>
              <w:rPr>
                <w:rFonts w:ascii="Tahoma" w:hAnsi="Tahoma" w:cs="Tahoma"/>
                <w:b/>
                <w:bCs/>
                <w:sz w:val="20"/>
              </w:rPr>
            </w:pPr>
            <w:r w:rsidRPr="00DD3111">
              <w:rPr>
                <w:rFonts w:ascii="Tahoma" w:hAnsi="Tahoma" w:cs="Tahoma"/>
                <w:b/>
                <w:bCs/>
                <w:sz w:val="20"/>
              </w:rPr>
              <w:t>Descripción</w:t>
            </w:r>
          </w:p>
        </w:tc>
      </w:tr>
      <w:tr w:rsidR="008145B0" w:rsidRPr="003E5386" w14:paraId="6795916F" w14:textId="77777777" w:rsidTr="008145B0">
        <w:tc>
          <w:tcPr>
            <w:tcW w:w="2268" w:type="dxa"/>
            <w:shd w:val="clear" w:color="auto" w:fill="auto"/>
          </w:tcPr>
          <w:p w14:paraId="41A76094" w14:textId="4A196EA9" w:rsidR="00DD3111" w:rsidRPr="00364FC4" w:rsidRDefault="006A1D1E" w:rsidP="0049378B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PayPal </w:t>
            </w:r>
          </w:p>
          <w:p w14:paraId="4D30F4CB" w14:textId="77777777" w:rsidR="00DD3111" w:rsidRPr="00364FC4" w:rsidRDefault="00DD3111" w:rsidP="0049378B">
            <w:pPr>
              <w:tabs>
                <w:tab w:val="left" w:pos="2646"/>
              </w:tabs>
              <w:rPr>
                <w:rFonts w:cs="Arial"/>
                <w:bCs/>
                <w:sz w:val="20"/>
              </w:rPr>
            </w:pPr>
            <w:r w:rsidRPr="00364FC4"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6A2BE038" w14:textId="77777777" w:rsidR="00DD3111" w:rsidRPr="00364FC4" w:rsidRDefault="00DD3111" w:rsidP="0049378B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045A155" w14:textId="77777777" w:rsidR="00DD3111" w:rsidRPr="00364FC4" w:rsidRDefault="00DD3111" w:rsidP="0049378B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67" w:type="dxa"/>
          </w:tcPr>
          <w:p w14:paraId="7A4AFD50" w14:textId="557199BC" w:rsidR="00DD3111" w:rsidRPr="00364FC4" w:rsidRDefault="006A1D1E" w:rsidP="0049378B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Pasarela de pago</w:t>
            </w:r>
          </w:p>
        </w:tc>
        <w:tc>
          <w:tcPr>
            <w:tcW w:w="1318" w:type="dxa"/>
          </w:tcPr>
          <w:p w14:paraId="29E4D230" w14:textId="77777777" w:rsidR="00DD3111" w:rsidRPr="00364FC4" w:rsidRDefault="00DD3111" w:rsidP="0049378B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58" w:type="dxa"/>
          </w:tcPr>
          <w:p w14:paraId="4A60331C" w14:textId="035AEFFD" w:rsidR="00DD3111" w:rsidRPr="00364FC4" w:rsidRDefault="006A1D1E" w:rsidP="0049378B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Pasarela de pago con cualquier tipo de tarjeta.</w:t>
            </w:r>
          </w:p>
        </w:tc>
      </w:tr>
      <w:tr w:rsidR="008145B0" w:rsidRPr="003E5386" w14:paraId="2ED95173" w14:textId="77777777" w:rsidTr="008145B0">
        <w:tc>
          <w:tcPr>
            <w:tcW w:w="2268" w:type="dxa"/>
            <w:shd w:val="clear" w:color="auto" w:fill="auto"/>
          </w:tcPr>
          <w:p w14:paraId="6FF94E7A" w14:textId="77777777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A448186" w14:textId="77777777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129DE67" w14:textId="77777777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867" w:type="dxa"/>
          </w:tcPr>
          <w:p w14:paraId="7E45DE65" w14:textId="77777777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318" w:type="dxa"/>
          </w:tcPr>
          <w:p w14:paraId="5971C5BF" w14:textId="77777777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458" w:type="dxa"/>
          </w:tcPr>
          <w:p w14:paraId="7CBC105E" w14:textId="77777777" w:rsidR="008145B0" w:rsidRDefault="008145B0" w:rsidP="0049378B">
            <w:pPr>
              <w:rPr>
                <w:rFonts w:cs="Arial"/>
                <w:bCs/>
                <w:sz w:val="20"/>
              </w:rPr>
            </w:pPr>
          </w:p>
          <w:p w14:paraId="55CCDA23" w14:textId="77777777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</w:p>
        </w:tc>
      </w:tr>
    </w:tbl>
    <w:p w14:paraId="62166F5C" w14:textId="6A76093C" w:rsidR="00DD3111" w:rsidRDefault="00BF4FCA" w:rsidP="00DD3111">
      <w:pPr>
        <w:pStyle w:val="Ttulo2"/>
        <w:tabs>
          <w:tab w:val="clear" w:pos="576"/>
          <w:tab w:val="num" w:pos="0"/>
        </w:tabs>
        <w:ind w:left="1134"/>
        <w:rPr>
          <w:rFonts w:ascii="Tahoma" w:hAnsi="Tahoma" w:cs="Tahoma"/>
        </w:rPr>
      </w:pPr>
      <w:bookmarkStart w:id="11" w:name="_Toc199655581"/>
      <w:r w:rsidRPr="00BF4FCA">
        <w:rPr>
          <w:noProof/>
        </w:rPr>
        <w:drawing>
          <wp:anchor distT="0" distB="0" distL="114300" distR="114300" simplePos="0" relativeHeight="251659264" behindDoc="0" locked="0" layoutInCell="1" allowOverlap="1" wp14:anchorId="40A6DCC3" wp14:editId="62C93EB2">
            <wp:simplePos x="0" y="0"/>
            <wp:positionH relativeFrom="column">
              <wp:posOffset>2830830</wp:posOffset>
            </wp:positionH>
            <wp:positionV relativeFrom="paragraph">
              <wp:posOffset>134620</wp:posOffset>
            </wp:positionV>
            <wp:extent cx="2833370" cy="4354195"/>
            <wp:effectExtent l="0" t="0" r="508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111" w:rsidRPr="00424D29">
        <w:rPr>
          <w:rFonts w:ascii="Tahoma" w:hAnsi="Tahoma" w:cs="Tahoma"/>
        </w:rPr>
        <w:t>Diagrama de contexto</w:t>
      </w:r>
      <w:bookmarkEnd w:id="11"/>
    </w:p>
    <w:p w14:paraId="4D4D3E81" w14:textId="2763B06F" w:rsidR="00BF4FCA" w:rsidRDefault="00BF4FCA" w:rsidP="00BF4FCA"/>
    <w:p w14:paraId="3674566F" w14:textId="2824BE70" w:rsidR="00BF4FCA" w:rsidRDefault="00BF4FCA" w:rsidP="00BF4FCA"/>
    <w:p w14:paraId="24AA878F" w14:textId="3D1F4D9E" w:rsidR="00BF4FCA" w:rsidRDefault="00BF4FCA" w:rsidP="00BF4FCA"/>
    <w:p w14:paraId="74F189FA" w14:textId="71472504" w:rsidR="00BF4FCA" w:rsidRDefault="00BF4FCA" w:rsidP="00BF4FCA"/>
    <w:p w14:paraId="51640B8E" w14:textId="061C1F3B" w:rsidR="00BF4FCA" w:rsidRDefault="00BF4FCA" w:rsidP="00BF4FCA"/>
    <w:p w14:paraId="7FE6C956" w14:textId="53C6DD34" w:rsidR="00BF4FCA" w:rsidRDefault="00BF4FCA" w:rsidP="00BF4FCA"/>
    <w:p w14:paraId="0F210290" w14:textId="006C0CA8" w:rsidR="00BF4FCA" w:rsidRDefault="00BF4FCA" w:rsidP="00BF4FCA"/>
    <w:p w14:paraId="4C2E414D" w14:textId="258C10A0" w:rsidR="00BF4FCA" w:rsidRDefault="00BF4FCA" w:rsidP="00BF4FCA"/>
    <w:p w14:paraId="09668D6A" w14:textId="3E4BD354" w:rsidR="00BF4FCA" w:rsidRDefault="00BF4FCA" w:rsidP="00BF4FCA"/>
    <w:p w14:paraId="7DF723B7" w14:textId="0D221A65" w:rsidR="00BF4FCA" w:rsidRDefault="00BF4FCA" w:rsidP="00BF4FCA"/>
    <w:p w14:paraId="705B525B" w14:textId="7A7359B4" w:rsidR="00BF4FCA" w:rsidRDefault="00BF4FCA" w:rsidP="00BF4FCA"/>
    <w:p w14:paraId="364536EB" w14:textId="185897D6" w:rsidR="00BF4FCA" w:rsidRDefault="00BF4FCA" w:rsidP="00BF4FCA"/>
    <w:p w14:paraId="19C5A4A4" w14:textId="4E49EE63" w:rsidR="00BF4FCA" w:rsidRDefault="00BF4FCA" w:rsidP="00BF4FCA"/>
    <w:p w14:paraId="054B1865" w14:textId="2CF398A9" w:rsidR="00BF4FCA" w:rsidRDefault="00BF4FCA" w:rsidP="00BF4FCA"/>
    <w:p w14:paraId="18344731" w14:textId="289BD455" w:rsidR="00BF4FCA" w:rsidRDefault="00BF4FCA" w:rsidP="00BF4FCA"/>
    <w:p w14:paraId="7D2D76D3" w14:textId="54347476" w:rsidR="00BF4FCA" w:rsidRDefault="00BF4FCA" w:rsidP="00BF4FCA"/>
    <w:p w14:paraId="7B64BDC9" w14:textId="62D1CFF0" w:rsidR="00BF4FCA" w:rsidRDefault="00BF4FCA" w:rsidP="00BF4FCA"/>
    <w:p w14:paraId="26231736" w14:textId="2B3E311C" w:rsidR="00BF4FCA" w:rsidRDefault="00BF4FCA" w:rsidP="00BF4FCA"/>
    <w:p w14:paraId="0BEEC562" w14:textId="6216FBA5" w:rsidR="00BF4FCA" w:rsidRDefault="00BF4FCA" w:rsidP="00BF4FCA"/>
    <w:p w14:paraId="26C0C7E1" w14:textId="4CC0BB89" w:rsidR="00BF4FCA" w:rsidRDefault="00BF4FCA" w:rsidP="00BF4FCA"/>
    <w:p w14:paraId="18E74479" w14:textId="77777777" w:rsidR="00BF4FCA" w:rsidRPr="00BF4FCA" w:rsidRDefault="00BF4FCA" w:rsidP="00BF4FCA"/>
    <w:p w14:paraId="11BAFA4F" w14:textId="58977478" w:rsidR="00DD3111" w:rsidRPr="00424D29" w:rsidRDefault="00DD3111" w:rsidP="00DD3111">
      <w:pPr>
        <w:ind w:firstLine="576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</w:p>
    <w:p w14:paraId="4D217307" w14:textId="0AB492BE" w:rsidR="00DD3111" w:rsidRDefault="00DD3111" w:rsidP="001C5399"/>
    <w:p w14:paraId="1746B494" w14:textId="58823F0F" w:rsidR="008145B0" w:rsidRPr="00424D29" w:rsidRDefault="008145B0" w:rsidP="008145B0">
      <w:pPr>
        <w:pStyle w:val="Ttulo1"/>
        <w:shd w:val="clear" w:color="auto" w:fill="auto"/>
        <w:rPr>
          <w:rFonts w:ascii="Tahoma" w:hAnsi="Tahoma" w:cs="Tahoma"/>
          <w:bCs/>
        </w:rPr>
      </w:pPr>
      <w:bookmarkStart w:id="12" w:name="_Toc199655582"/>
      <w:r w:rsidRPr="00424D29">
        <w:rPr>
          <w:rFonts w:ascii="Tahoma" w:hAnsi="Tahoma" w:cs="Tahoma"/>
          <w:bCs/>
        </w:rPr>
        <w:lastRenderedPageBreak/>
        <w:t>definición de requerimientos</w:t>
      </w:r>
      <w:bookmarkEnd w:id="12"/>
    </w:p>
    <w:p w14:paraId="0E8A4DDD" w14:textId="77777777" w:rsidR="008145B0" w:rsidRDefault="008145B0" w:rsidP="008145B0">
      <w:pPr>
        <w:pStyle w:val="Ttulo2"/>
        <w:tabs>
          <w:tab w:val="clear" w:pos="576"/>
          <w:tab w:val="num" w:pos="0"/>
        </w:tabs>
        <w:ind w:left="1134"/>
        <w:rPr>
          <w:rFonts w:ascii="Tahoma" w:hAnsi="Tahoma" w:cs="Tahoma"/>
        </w:rPr>
      </w:pPr>
      <w:bookmarkStart w:id="13" w:name="_Toc89508888"/>
      <w:bookmarkStart w:id="14" w:name="_Toc199655583"/>
      <w:r>
        <w:rPr>
          <w:rFonts w:ascii="Tahoma" w:hAnsi="Tahoma" w:cs="Tahoma"/>
        </w:rPr>
        <w:t>Requerimientos F</w:t>
      </w:r>
      <w:r w:rsidRPr="00424D29">
        <w:rPr>
          <w:rFonts w:ascii="Tahoma" w:hAnsi="Tahoma" w:cs="Tahoma"/>
        </w:rPr>
        <w:t>uncionales</w:t>
      </w:r>
      <w:bookmarkEnd w:id="13"/>
      <w:bookmarkEnd w:id="14"/>
    </w:p>
    <w:p w14:paraId="6AD9BE52" w14:textId="185D02D6" w:rsidR="008145B0" w:rsidRDefault="008145B0" w:rsidP="008145B0"/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3606"/>
        <w:gridCol w:w="4454"/>
      </w:tblGrid>
      <w:tr w:rsidR="008145B0" w:rsidRPr="008145B0" w14:paraId="321387C0" w14:textId="77777777" w:rsidTr="008145B0">
        <w:trPr>
          <w:jc w:val="center"/>
        </w:trPr>
        <w:tc>
          <w:tcPr>
            <w:tcW w:w="3606" w:type="dxa"/>
            <w:shd w:val="clear" w:color="auto" w:fill="2F5496"/>
          </w:tcPr>
          <w:p w14:paraId="3E6741FB" w14:textId="77777777" w:rsidR="008145B0" w:rsidRPr="008145B0" w:rsidRDefault="008145B0" w:rsidP="0049378B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Requerimiento Funcional</w:t>
            </w:r>
          </w:p>
        </w:tc>
        <w:tc>
          <w:tcPr>
            <w:tcW w:w="4454" w:type="dxa"/>
            <w:shd w:val="clear" w:color="auto" w:fill="2F5496"/>
          </w:tcPr>
          <w:p w14:paraId="1A5B0D22" w14:textId="77777777" w:rsidR="008145B0" w:rsidRPr="008145B0" w:rsidRDefault="008145B0" w:rsidP="0049378B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Descripción</w:t>
            </w:r>
          </w:p>
        </w:tc>
      </w:tr>
      <w:tr w:rsidR="008145B0" w:rsidRPr="00DD3111" w14:paraId="7BB0ABA5" w14:textId="77777777" w:rsidTr="008145B0">
        <w:trPr>
          <w:jc w:val="center"/>
        </w:trPr>
        <w:tc>
          <w:tcPr>
            <w:tcW w:w="3606" w:type="dxa"/>
            <w:shd w:val="clear" w:color="auto" w:fill="auto"/>
          </w:tcPr>
          <w:p w14:paraId="324BA5A5" w14:textId="6A729DF1" w:rsidR="008145B0" w:rsidRPr="00BD2180" w:rsidRDefault="008145B0" w:rsidP="0049378B">
            <w:pPr>
              <w:tabs>
                <w:tab w:val="left" w:pos="2646"/>
              </w:tabs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RF</w:t>
            </w:r>
            <w:r w:rsidR="00BF4FCA">
              <w:rPr>
                <w:rFonts w:ascii="Tahoma" w:hAnsi="Tahoma" w:cs="Tahoma"/>
                <w:b/>
                <w:bCs/>
                <w:sz w:val="20"/>
              </w:rPr>
              <w:t>01 espacio donde el usuario pueda sugerir el menú</w:t>
            </w:r>
            <w:r w:rsidR="008A01CF">
              <w:rPr>
                <w:rFonts w:ascii="Tahoma" w:hAnsi="Tahoma" w:cs="Tahoma"/>
                <w:b/>
                <w:bCs/>
                <w:sz w:val="20"/>
              </w:rPr>
              <w:t>.</w:t>
            </w:r>
          </w:p>
        </w:tc>
        <w:tc>
          <w:tcPr>
            <w:tcW w:w="4454" w:type="dxa"/>
            <w:shd w:val="clear" w:color="auto" w:fill="auto"/>
          </w:tcPr>
          <w:p w14:paraId="1B1E7D11" w14:textId="03A24271" w:rsidR="008145B0" w:rsidRPr="008A01CF" w:rsidRDefault="00BF4FCA" w:rsidP="0049378B">
            <w:pPr>
              <w:tabs>
                <w:tab w:val="left" w:pos="2646"/>
              </w:tabs>
              <w:rPr>
                <w:rFonts w:ascii="Tahoma" w:hAnsi="Tahoma" w:cs="Tahoma"/>
                <w:sz w:val="20"/>
              </w:rPr>
            </w:pPr>
            <w:r w:rsidRPr="008A01CF">
              <w:rPr>
                <w:rFonts w:ascii="Tahoma" w:hAnsi="Tahoma" w:cs="Tahoma"/>
                <w:sz w:val="20"/>
              </w:rPr>
              <w:t xml:space="preserve">Un pequeño espacio donde pueda </w:t>
            </w:r>
            <w:r w:rsidR="008A01CF" w:rsidRPr="008A01CF">
              <w:rPr>
                <w:rFonts w:ascii="Tahoma" w:hAnsi="Tahoma" w:cs="Tahoma"/>
                <w:sz w:val="20"/>
              </w:rPr>
              <w:t xml:space="preserve">el usuario interactuar con nosotros y nos pueda sugerir </w:t>
            </w:r>
            <w:proofErr w:type="gramStart"/>
            <w:r w:rsidR="008A01CF" w:rsidRPr="008A01CF">
              <w:rPr>
                <w:rFonts w:ascii="Tahoma" w:hAnsi="Tahoma" w:cs="Tahoma"/>
                <w:sz w:val="20"/>
              </w:rPr>
              <w:t>de acuerdo a</w:t>
            </w:r>
            <w:proofErr w:type="gramEnd"/>
            <w:r w:rsidR="008A01CF" w:rsidRPr="008A01CF">
              <w:rPr>
                <w:rFonts w:ascii="Tahoma" w:hAnsi="Tahoma" w:cs="Tahoma"/>
                <w:sz w:val="20"/>
              </w:rPr>
              <w:t xml:space="preserve"> sus gustos algunos platos para el menú.</w:t>
            </w:r>
          </w:p>
        </w:tc>
      </w:tr>
      <w:tr w:rsidR="008145B0" w:rsidRPr="00364FC4" w14:paraId="1DFA46B7" w14:textId="77777777" w:rsidTr="008145B0">
        <w:trPr>
          <w:jc w:val="center"/>
        </w:trPr>
        <w:tc>
          <w:tcPr>
            <w:tcW w:w="3606" w:type="dxa"/>
            <w:shd w:val="clear" w:color="auto" w:fill="auto"/>
          </w:tcPr>
          <w:p w14:paraId="43B5DB2B" w14:textId="19E22B83" w:rsidR="008145B0" w:rsidRPr="00364FC4" w:rsidRDefault="008145B0" w:rsidP="0049378B">
            <w:pPr>
              <w:tabs>
                <w:tab w:val="left" w:pos="2646"/>
              </w:tabs>
              <w:rPr>
                <w:rFonts w:cs="Arial"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RF02</w:t>
            </w:r>
            <w:r w:rsidR="008A01CF">
              <w:rPr>
                <w:rFonts w:ascii="Tahoma" w:hAnsi="Tahoma" w:cs="Tahoma"/>
                <w:b/>
                <w:bCs/>
                <w:sz w:val="20"/>
              </w:rPr>
              <w:t xml:space="preserve"> redi</w:t>
            </w:r>
            <w:r w:rsidR="00622815">
              <w:rPr>
                <w:rFonts w:ascii="Tahoma" w:hAnsi="Tahoma" w:cs="Tahoma"/>
                <w:b/>
                <w:bCs/>
                <w:sz w:val="20"/>
              </w:rPr>
              <w:t>reccionar</w:t>
            </w:r>
            <w:r w:rsidR="008A01CF">
              <w:rPr>
                <w:rFonts w:ascii="Tahoma" w:hAnsi="Tahoma" w:cs="Tahoma"/>
                <w:b/>
                <w:bCs/>
                <w:sz w:val="20"/>
              </w:rPr>
              <w:t xml:space="preserve"> a nuestros usuarios.</w:t>
            </w:r>
          </w:p>
        </w:tc>
        <w:tc>
          <w:tcPr>
            <w:tcW w:w="4454" w:type="dxa"/>
            <w:shd w:val="clear" w:color="auto" w:fill="auto"/>
          </w:tcPr>
          <w:p w14:paraId="32A5CEC6" w14:textId="1B8EB944" w:rsidR="008145B0" w:rsidRPr="00364FC4" w:rsidRDefault="00622815" w:rsidP="0049378B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Vincular nuestras redes sociales para que al darle </w:t>
            </w:r>
            <w:proofErr w:type="spellStart"/>
            <w:proofErr w:type="gramStart"/>
            <w:r>
              <w:rPr>
                <w:rFonts w:cs="Arial"/>
                <w:bCs/>
                <w:sz w:val="20"/>
              </w:rPr>
              <w:t>click</w:t>
            </w:r>
            <w:proofErr w:type="spellEnd"/>
            <w:proofErr w:type="gramEnd"/>
            <w:r>
              <w:rPr>
                <w:rFonts w:cs="Arial"/>
                <w:bCs/>
                <w:sz w:val="20"/>
              </w:rPr>
              <w:t xml:space="preserve"> puedan comunicarse directamente con nosotros, visitar nuestra </w:t>
            </w:r>
            <w:proofErr w:type="spellStart"/>
            <w:r>
              <w:rPr>
                <w:rFonts w:cs="Arial"/>
                <w:bCs/>
                <w:sz w:val="20"/>
              </w:rPr>
              <w:t>pagina</w:t>
            </w:r>
            <w:proofErr w:type="spellEnd"/>
            <w:r>
              <w:rPr>
                <w:rFonts w:cs="Arial"/>
                <w:bCs/>
                <w:sz w:val="20"/>
              </w:rPr>
              <w:t xml:space="preserve"> de Facebook y ver nuestra ubicación en </w:t>
            </w:r>
            <w:proofErr w:type="spellStart"/>
            <w:r>
              <w:rPr>
                <w:rFonts w:cs="Arial"/>
                <w:bCs/>
                <w:sz w:val="20"/>
              </w:rPr>
              <w:t>maps</w:t>
            </w:r>
            <w:proofErr w:type="spellEnd"/>
            <w:r>
              <w:rPr>
                <w:rFonts w:cs="Arial"/>
                <w:bCs/>
                <w:sz w:val="20"/>
              </w:rPr>
              <w:t xml:space="preserve"> Google.</w:t>
            </w:r>
          </w:p>
        </w:tc>
      </w:tr>
      <w:tr w:rsidR="008145B0" w:rsidRPr="00364FC4" w14:paraId="445DE578" w14:textId="77777777" w:rsidTr="008145B0">
        <w:trPr>
          <w:jc w:val="center"/>
        </w:trPr>
        <w:tc>
          <w:tcPr>
            <w:tcW w:w="3606" w:type="dxa"/>
            <w:shd w:val="clear" w:color="auto" w:fill="auto"/>
          </w:tcPr>
          <w:p w14:paraId="2577AA95" w14:textId="28D9B638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RF03</w:t>
            </w:r>
            <w:r w:rsidR="00801A07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</w:p>
        </w:tc>
        <w:tc>
          <w:tcPr>
            <w:tcW w:w="4454" w:type="dxa"/>
            <w:shd w:val="clear" w:color="auto" w:fill="auto"/>
          </w:tcPr>
          <w:p w14:paraId="7AD7D045" w14:textId="77777777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</w:p>
        </w:tc>
      </w:tr>
    </w:tbl>
    <w:p w14:paraId="613916EA" w14:textId="4AD26310" w:rsidR="008145B0" w:rsidRDefault="008145B0" w:rsidP="008145B0">
      <w:pPr>
        <w:pStyle w:val="Ttulo2"/>
        <w:tabs>
          <w:tab w:val="clear" w:pos="576"/>
        </w:tabs>
        <w:ind w:left="1134"/>
        <w:rPr>
          <w:rFonts w:ascii="Tahoma" w:hAnsi="Tahoma" w:cs="Tahoma"/>
        </w:rPr>
      </w:pPr>
      <w:bookmarkStart w:id="15" w:name="_Toc89508892"/>
      <w:bookmarkStart w:id="16" w:name="_Toc199655586"/>
      <w:r>
        <w:rPr>
          <w:rFonts w:ascii="Tahoma" w:hAnsi="Tahoma" w:cs="Tahoma"/>
        </w:rPr>
        <w:t>Requerimientos de V</w:t>
      </w:r>
      <w:r w:rsidRPr="00424D29">
        <w:rPr>
          <w:rFonts w:ascii="Tahoma" w:hAnsi="Tahoma" w:cs="Tahoma"/>
        </w:rPr>
        <w:t>alidación</w:t>
      </w:r>
      <w:bookmarkEnd w:id="15"/>
      <w:bookmarkEnd w:id="16"/>
      <w:r w:rsidRPr="00424D29">
        <w:rPr>
          <w:rFonts w:ascii="Tahoma" w:hAnsi="Tahoma" w:cs="Tahoma"/>
        </w:rPr>
        <w:t xml:space="preserve"> </w:t>
      </w:r>
    </w:p>
    <w:p w14:paraId="6631058B" w14:textId="0AC4919B" w:rsidR="008145B0" w:rsidRDefault="008145B0" w:rsidP="008145B0"/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3606"/>
        <w:gridCol w:w="4454"/>
      </w:tblGrid>
      <w:tr w:rsidR="008145B0" w:rsidRPr="008145B0" w14:paraId="11124D81" w14:textId="77777777" w:rsidTr="008145B0">
        <w:trPr>
          <w:jc w:val="center"/>
        </w:trPr>
        <w:tc>
          <w:tcPr>
            <w:tcW w:w="3606" w:type="dxa"/>
            <w:shd w:val="clear" w:color="auto" w:fill="2F5496"/>
          </w:tcPr>
          <w:p w14:paraId="01AE8CFA" w14:textId="405501A9" w:rsidR="008145B0" w:rsidRPr="008145B0" w:rsidRDefault="008145B0" w:rsidP="0049378B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Requerimiento de Validación</w:t>
            </w:r>
          </w:p>
        </w:tc>
        <w:tc>
          <w:tcPr>
            <w:tcW w:w="4454" w:type="dxa"/>
            <w:shd w:val="clear" w:color="auto" w:fill="2F5496"/>
          </w:tcPr>
          <w:p w14:paraId="20630061" w14:textId="77777777" w:rsidR="008145B0" w:rsidRPr="008145B0" w:rsidRDefault="008145B0" w:rsidP="0049378B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Descripción</w:t>
            </w:r>
          </w:p>
        </w:tc>
      </w:tr>
      <w:tr w:rsidR="008145B0" w:rsidRPr="00DD3111" w14:paraId="2B038D07" w14:textId="77777777" w:rsidTr="008145B0">
        <w:trPr>
          <w:jc w:val="center"/>
        </w:trPr>
        <w:tc>
          <w:tcPr>
            <w:tcW w:w="3606" w:type="dxa"/>
            <w:shd w:val="clear" w:color="auto" w:fill="auto"/>
          </w:tcPr>
          <w:p w14:paraId="06340431" w14:textId="77777777" w:rsidR="008145B0" w:rsidRPr="00BD2180" w:rsidRDefault="008145B0" w:rsidP="0049378B">
            <w:pPr>
              <w:tabs>
                <w:tab w:val="left" w:pos="2646"/>
              </w:tabs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RV01</w:t>
            </w:r>
            <w:r w:rsidRPr="00DD3111">
              <w:rPr>
                <w:rFonts w:ascii="Tahoma" w:hAnsi="Tahoma" w:cs="Tahoma"/>
                <w:b/>
                <w:bCs/>
                <w:sz w:val="20"/>
              </w:rPr>
              <w:tab/>
            </w:r>
          </w:p>
        </w:tc>
        <w:tc>
          <w:tcPr>
            <w:tcW w:w="4454" w:type="dxa"/>
            <w:shd w:val="clear" w:color="auto" w:fill="auto"/>
          </w:tcPr>
          <w:p w14:paraId="1491735E" w14:textId="77777777" w:rsidR="008145B0" w:rsidRPr="00DD3111" w:rsidRDefault="008145B0" w:rsidP="0049378B">
            <w:pPr>
              <w:tabs>
                <w:tab w:val="left" w:pos="2646"/>
              </w:tabs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8145B0" w:rsidRPr="00364FC4" w14:paraId="0BCD04FF" w14:textId="77777777" w:rsidTr="008145B0">
        <w:trPr>
          <w:jc w:val="center"/>
        </w:trPr>
        <w:tc>
          <w:tcPr>
            <w:tcW w:w="3606" w:type="dxa"/>
            <w:shd w:val="clear" w:color="auto" w:fill="auto"/>
          </w:tcPr>
          <w:p w14:paraId="42462201" w14:textId="6247CD9D" w:rsidR="008145B0" w:rsidRPr="00364FC4" w:rsidRDefault="008145B0" w:rsidP="0049378B">
            <w:pPr>
              <w:tabs>
                <w:tab w:val="left" w:pos="2646"/>
              </w:tabs>
              <w:rPr>
                <w:rFonts w:cs="Arial"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RV02</w:t>
            </w:r>
          </w:p>
        </w:tc>
        <w:tc>
          <w:tcPr>
            <w:tcW w:w="4454" w:type="dxa"/>
            <w:shd w:val="clear" w:color="auto" w:fill="auto"/>
          </w:tcPr>
          <w:p w14:paraId="17935FC0" w14:textId="77777777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</w:p>
        </w:tc>
      </w:tr>
      <w:tr w:rsidR="008145B0" w:rsidRPr="00364FC4" w14:paraId="53EA2075" w14:textId="77777777" w:rsidTr="008145B0">
        <w:trPr>
          <w:jc w:val="center"/>
        </w:trPr>
        <w:tc>
          <w:tcPr>
            <w:tcW w:w="3606" w:type="dxa"/>
            <w:shd w:val="clear" w:color="auto" w:fill="auto"/>
          </w:tcPr>
          <w:p w14:paraId="53455F9C" w14:textId="7EB90D4D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RV03</w:t>
            </w:r>
          </w:p>
        </w:tc>
        <w:tc>
          <w:tcPr>
            <w:tcW w:w="4454" w:type="dxa"/>
            <w:shd w:val="clear" w:color="auto" w:fill="auto"/>
          </w:tcPr>
          <w:p w14:paraId="2771CD9F" w14:textId="77777777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</w:p>
        </w:tc>
      </w:tr>
    </w:tbl>
    <w:p w14:paraId="57EBFE39" w14:textId="22FD3BED" w:rsidR="008145B0" w:rsidRPr="00424D29" w:rsidRDefault="008145B0" w:rsidP="008145B0">
      <w:pPr>
        <w:pStyle w:val="Ttulo2"/>
        <w:tabs>
          <w:tab w:val="clear" w:pos="576"/>
          <w:tab w:val="num" w:pos="0"/>
        </w:tabs>
        <w:ind w:left="1134"/>
        <w:rPr>
          <w:rFonts w:ascii="Tahoma" w:hAnsi="Tahoma" w:cs="Tahoma"/>
        </w:rPr>
      </w:pPr>
      <w:bookmarkStart w:id="17" w:name="_Toc89508897"/>
      <w:bookmarkStart w:id="18" w:name="_Toc199655589"/>
      <w:r w:rsidRPr="00424D29">
        <w:rPr>
          <w:rFonts w:ascii="Tahoma" w:hAnsi="Tahoma" w:cs="Tahoma"/>
        </w:rPr>
        <w:t xml:space="preserve">Requerimientos de </w:t>
      </w:r>
      <w:bookmarkEnd w:id="17"/>
      <w:r>
        <w:rPr>
          <w:rFonts w:ascii="Tahoma" w:hAnsi="Tahoma" w:cs="Tahoma"/>
        </w:rPr>
        <w:t>E</w:t>
      </w:r>
      <w:r w:rsidRPr="00424D29">
        <w:rPr>
          <w:rFonts w:ascii="Tahoma" w:hAnsi="Tahoma" w:cs="Tahoma"/>
        </w:rPr>
        <w:t>ntrenamiento</w:t>
      </w:r>
      <w:r>
        <w:rPr>
          <w:rFonts w:ascii="Tahoma" w:hAnsi="Tahoma" w:cs="Tahoma"/>
        </w:rPr>
        <w:t xml:space="preserve"> al U</w:t>
      </w:r>
      <w:r w:rsidRPr="00424D29">
        <w:rPr>
          <w:rFonts w:ascii="Tahoma" w:hAnsi="Tahoma" w:cs="Tahoma"/>
        </w:rPr>
        <w:t>suario</w:t>
      </w:r>
      <w:bookmarkEnd w:id="18"/>
    </w:p>
    <w:p w14:paraId="1384A2C2" w14:textId="337184E6" w:rsidR="001828B6" w:rsidRDefault="001828B6" w:rsidP="001C5399"/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3606"/>
        <w:gridCol w:w="4454"/>
      </w:tblGrid>
      <w:tr w:rsidR="008145B0" w:rsidRPr="008145B0" w14:paraId="27655B40" w14:textId="77777777" w:rsidTr="008145B0">
        <w:trPr>
          <w:jc w:val="center"/>
        </w:trPr>
        <w:tc>
          <w:tcPr>
            <w:tcW w:w="3606" w:type="dxa"/>
            <w:shd w:val="clear" w:color="auto" w:fill="2F5496"/>
          </w:tcPr>
          <w:p w14:paraId="62649BFB" w14:textId="183BAC54" w:rsidR="008145B0" w:rsidRPr="008145B0" w:rsidRDefault="008145B0" w:rsidP="0049378B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Requerimiento de Entrenamiento</w:t>
            </w:r>
          </w:p>
        </w:tc>
        <w:tc>
          <w:tcPr>
            <w:tcW w:w="4454" w:type="dxa"/>
            <w:shd w:val="clear" w:color="auto" w:fill="2F5496"/>
          </w:tcPr>
          <w:p w14:paraId="48C0CC2B" w14:textId="77777777" w:rsidR="008145B0" w:rsidRPr="008145B0" w:rsidRDefault="008145B0" w:rsidP="0049378B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Descripción</w:t>
            </w:r>
          </w:p>
        </w:tc>
      </w:tr>
      <w:tr w:rsidR="008145B0" w:rsidRPr="00DD3111" w14:paraId="08A76002" w14:textId="77777777" w:rsidTr="008145B0">
        <w:trPr>
          <w:jc w:val="center"/>
        </w:trPr>
        <w:tc>
          <w:tcPr>
            <w:tcW w:w="3606" w:type="dxa"/>
            <w:shd w:val="clear" w:color="auto" w:fill="auto"/>
          </w:tcPr>
          <w:p w14:paraId="766A609E" w14:textId="620CFF3B" w:rsidR="008145B0" w:rsidRPr="00BD2180" w:rsidRDefault="008145B0" w:rsidP="0049378B">
            <w:pPr>
              <w:tabs>
                <w:tab w:val="left" w:pos="2646"/>
              </w:tabs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RV01</w:t>
            </w:r>
            <w:r w:rsidR="00BF4FCA">
              <w:rPr>
                <w:rFonts w:ascii="Tahoma" w:hAnsi="Tahoma" w:cs="Tahoma"/>
                <w:b/>
                <w:bCs/>
                <w:sz w:val="20"/>
              </w:rPr>
              <w:t xml:space="preserve"> MINITUTORIAL DE GUIA </w:t>
            </w:r>
            <w:r w:rsidRPr="00DD3111">
              <w:rPr>
                <w:rFonts w:ascii="Tahoma" w:hAnsi="Tahoma" w:cs="Tahoma"/>
                <w:b/>
                <w:bCs/>
                <w:sz w:val="20"/>
              </w:rPr>
              <w:tab/>
            </w:r>
          </w:p>
        </w:tc>
        <w:tc>
          <w:tcPr>
            <w:tcW w:w="4454" w:type="dxa"/>
            <w:shd w:val="clear" w:color="auto" w:fill="auto"/>
          </w:tcPr>
          <w:p w14:paraId="6A097A58" w14:textId="168A4CE8" w:rsidR="008145B0" w:rsidRPr="00BF4FCA" w:rsidRDefault="00BF4FCA" w:rsidP="0049378B">
            <w:pPr>
              <w:tabs>
                <w:tab w:val="left" w:pos="2646"/>
              </w:tabs>
              <w:rPr>
                <w:rFonts w:ascii="Tahoma" w:hAnsi="Tahoma" w:cs="Tahoma"/>
                <w:sz w:val="20"/>
              </w:rPr>
            </w:pPr>
            <w:r w:rsidRPr="00BF4FCA">
              <w:rPr>
                <w:rFonts w:ascii="Tahoma" w:hAnsi="Tahoma" w:cs="Tahoma"/>
                <w:sz w:val="20"/>
              </w:rPr>
              <w:t>Minitutorial de guía:  el usuario al entrar en nuestra pagina web se muestre unas flechas con contenido de como interactuar en nuestra pagina para poder realizar su compra con éxito.</w:t>
            </w:r>
          </w:p>
        </w:tc>
      </w:tr>
      <w:tr w:rsidR="008145B0" w:rsidRPr="00364FC4" w14:paraId="597A49FF" w14:textId="77777777" w:rsidTr="008145B0">
        <w:trPr>
          <w:jc w:val="center"/>
        </w:trPr>
        <w:tc>
          <w:tcPr>
            <w:tcW w:w="3606" w:type="dxa"/>
            <w:shd w:val="clear" w:color="auto" w:fill="auto"/>
          </w:tcPr>
          <w:p w14:paraId="181ADEA2" w14:textId="77777777" w:rsidR="008145B0" w:rsidRPr="00364FC4" w:rsidRDefault="008145B0" w:rsidP="0049378B">
            <w:pPr>
              <w:tabs>
                <w:tab w:val="left" w:pos="2646"/>
              </w:tabs>
              <w:rPr>
                <w:rFonts w:cs="Arial"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RV02</w:t>
            </w:r>
          </w:p>
        </w:tc>
        <w:tc>
          <w:tcPr>
            <w:tcW w:w="4454" w:type="dxa"/>
            <w:shd w:val="clear" w:color="auto" w:fill="auto"/>
          </w:tcPr>
          <w:p w14:paraId="59DB9F47" w14:textId="77777777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</w:p>
        </w:tc>
      </w:tr>
      <w:tr w:rsidR="008145B0" w:rsidRPr="00364FC4" w14:paraId="11D8381D" w14:textId="77777777" w:rsidTr="008145B0">
        <w:trPr>
          <w:jc w:val="center"/>
        </w:trPr>
        <w:tc>
          <w:tcPr>
            <w:tcW w:w="3606" w:type="dxa"/>
            <w:shd w:val="clear" w:color="auto" w:fill="auto"/>
          </w:tcPr>
          <w:p w14:paraId="4375A85C" w14:textId="2F871EA8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RV03</w:t>
            </w:r>
          </w:p>
        </w:tc>
        <w:tc>
          <w:tcPr>
            <w:tcW w:w="4454" w:type="dxa"/>
            <w:shd w:val="clear" w:color="auto" w:fill="auto"/>
          </w:tcPr>
          <w:p w14:paraId="13C89A68" w14:textId="77777777" w:rsidR="008145B0" w:rsidRPr="00364FC4" w:rsidRDefault="008145B0" w:rsidP="0049378B">
            <w:pPr>
              <w:rPr>
                <w:rFonts w:cs="Arial"/>
                <w:bCs/>
                <w:sz w:val="20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</w:tbl>
    <w:p w14:paraId="2EED6A15" w14:textId="32D69B50" w:rsidR="001828B6" w:rsidRPr="00014506" w:rsidRDefault="001828B6" w:rsidP="008145B0"/>
    <w:sectPr w:rsidR="001828B6" w:rsidRPr="00014506" w:rsidSect="00BD1AA0">
      <w:headerReference w:type="default" r:id="rId11"/>
      <w:footerReference w:type="even" r:id="rId12"/>
      <w:footerReference w:type="default" r:id="rId13"/>
      <w:headerReference w:type="first" r:id="rId14"/>
      <w:pgSz w:w="11907" w:h="16840" w:code="9"/>
      <w:pgMar w:top="1588" w:right="1134" w:bottom="1554" w:left="1418" w:header="720" w:footer="89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53F2" w14:textId="77777777" w:rsidR="00CF7E14" w:rsidRDefault="00CF7E14">
      <w:r>
        <w:separator/>
      </w:r>
    </w:p>
  </w:endnote>
  <w:endnote w:type="continuationSeparator" w:id="0">
    <w:p w14:paraId="5D281ECA" w14:textId="77777777" w:rsidR="00CF7E14" w:rsidRDefault="00CF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Gadugi"/>
    <w:charset w:val="00"/>
    <w:family w:val="swiss"/>
    <w:pitch w:val="variable"/>
    <w:sig w:usb0="00000003" w:usb1="10002048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DBC1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E86B4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72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12"/>
      <w:gridCol w:w="5760"/>
    </w:tblGrid>
    <w:tr w:rsidR="00785E09" w14:paraId="71EA89DC" w14:textId="77777777" w:rsidTr="00C12D13">
      <w:trPr>
        <w:cantSplit/>
      </w:trPr>
      <w:tc>
        <w:tcPr>
          <w:tcW w:w="4612" w:type="dxa"/>
        </w:tcPr>
        <w:p w14:paraId="30FAA7DF" w14:textId="486C1751" w:rsidR="00785E09" w:rsidRPr="00595BD7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801A07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17/06/2021</w:t>
          </w: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  <w:tcBorders>
            <w:bottom w:val="single" w:sz="4" w:space="0" w:color="auto"/>
          </w:tcBorders>
        </w:tcPr>
        <w:p w14:paraId="1B06E0CB" w14:textId="77777777" w:rsidR="00785E09" w:rsidRPr="00595BD7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595BD7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14:paraId="1F75BC82" w14:textId="77777777" w:rsidTr="00C12D13">
      <w:trPr>
        <w:trHeight w:val="230"/>
      </w:trPr>
      <w:tc>
        <w:tcPr>
          <w:tcW w:w="4612" w:type="dxa"/>
          <w:tcBorders>
            <w:right w:val="single" w:sz="4" w:space="0" w:color="auto"/>
          </w:tcBorders>
        </w:tcPr>
        <w:p w14:paraId="4DB7AD04" w14:textId="77777777" w:rsidR="00785E09" w:rsidRPr="00595BD7" w:rsidRDefault="00785E09" w:rsidP="00620E0E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C12D13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SEGEL -IPAE</w:t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75421B" w14:textId="77777777" w:rsidR="00785E09" w:rsidRPr="00595BD7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595BD7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595BD7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595BD7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595BD7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652FE2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595BD7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595BD7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595BD7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595BD7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595BD7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652FE2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595BD7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02CD91A2" w14:textId="77777777" w:rsidR="00785E09" w:rsidRPr="00395F94" w:rsidRDefault="00785E09" w:rsidP="00395F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61B6" w14:textId="77777777" w:rsidR="00CF7E14" w:rsidRDefault="00CF7E14">
      <w:r>
        <w:separator/>
      </w:r>
    </w:p>
  </w:footnote>
  <w:footnote w:type="continuationSeparator" w:id="0">
    <w:p w14:paraId="20E5095F" w14:textId="77777777" w:rsidR="00CF7E14" w:rsidRDefault="00CF7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1989" w14:textId="77777777" w:rsidR="00AC4AEB" w:rsidRPr="00DD665D" w:rsidRDefault="00AC4AEB" w:rsidP="00AC4AEB">
    <w:pPr>
      <w:pStyle w:val="Encabezado"/>
      <w:tabs>
        <w:tab w:val="clear" w:pos="4252"/>
        <w:tab w:val="clear" w:pos="8504"/>
      </w:tabs>
      <w:jc w:val="left"/>
      <w:rPr>
        <w:rFonts w:ascii="Century Schoolbook" w:hAnsi="Century Schoolbook"/>
        <w:b/>
        <w:i/>
        <w:sz w:val="16"/>
        <w:u w:val="single"/>
      </w:rPr>
    </w:pPr>
  </w:p>
  <w:p w14:paraId="021261C8" w14:textId="77777777" w:rsidR="00785E09" w:rsidRPr="00AC4AEB" w:rsidRDefault="00785E09" w:rsidP="00AC4AEB">
    <w:pPr>
      <w:pStyle w:val="Encabezado"/>
      <w:tabs>
        <w:tab w:val="clear" w:pos="4252"/>
        <w:tab w:val="clear" w:pos="8504"/>
      </w:tabs>
      <w:rPr>
        <w:rFonts w:ascii="Verdana" w:hAnsi="Verdana"/>
        <w:sz w:val="14"/>
        <w:szCs w:val="14"/>
      </w:rPr>
    </w:pPr>
    <w:r w:rsidRPr="00595BD7">
      <w:rPr>
        <w:rFonts w:ascii="Verdana" w:hAnsi="Verdana"/>
        <w:sz w:val="14"/>
        <w:szCs w:val="14"/>
      </w:rPr>
      <w:t xml:space="preserve">        </w:t>
    </w:r>
    <w:r w:rsidRPr="00595BD7">
      <w:rPr>
        <w:rFonts w:ascii="Verdana" w:hAnsi="Verdana"/>
        <w:sz w:val="14"/>
        <w:szCs w:val="14"/>
      </w:rPr>
      <w:tab/>
      <w:t xml:space="preserve">  </w:t>
    </w:r>
    <w:r w:rsidRPr="00595BD7">
      <w:rPr>
        <w:rFonts w:ascii="Verdana" w:hAnsi="Verdana"/>
        <w:sz w:val="14"/>
        <w:szCs w:val="14"/>
      </w:rPr>
      <w:tab/>
      <w:t xml:space="preserve">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5AC0" w14:textId="77777777" w:rsidR="00DF2D59" w:rsidRPr="00A459B3" w:rsidRDefault="004E105A" w:rsidP="000D79F4">
    <w:pPr>
      <w:pStyle w:val="Encabezado"/>
      <w:jc w:val="right"/>
      <w:rPr>
        <w:b/>
        <w:color w:val="0070C0"/>
      </w:rPr>
    </w:pPr>
    <w:r w:rsidRPr="004E105A">
      <w:rPr>
        <w:b/>
        <w:noProof/>
        <w:color w:val="002060"/>
        <w:sz w:val="28"/>
        <w:szCs w:val="28"/>
        <w:lang w:val="es-PE" w:eastAsia="es-PE"/>
      </w:rPr>
      <w:t xml:space="preserve">Laboratorio de Integración I: </w:t>
    </w:r>
    <w:r w:rsidR="005300E4">
      <w:rPr>
        <w:b/>
        <w:noProof/>
        <w:color w:val="002060"/>
        <w:sz w:val="28"/>
        <w:szCs w:val="28"/>
        <w:lang w:val="es-PE" w:eastAsia="es-PE"/>
      </w:rPr>
      <w:t>Lanzamiento de una Página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EA41D2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546DAC"/>
    <w:multiLevelType w:val="hybridMultilevel"/>
    <w:tmpl w:val="71A404CE"/>
    <w:lvl w:ilvl="0" w:tplc="B3BCDFE8">
      <w:start w:val="1"/>
      <w:numFmt w:val="bullet"/>
      <w:lvlText w:val="­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58AC"/>
    <w:multiLevelType w:val="hybridMultilevel"/>
    <w:tmpl w:val="ED1CE5BE"/>
    <w:lvl w:ilvl="0" w:tplc="B3BCDFE8">
      <w:start w:val="1"/>
      <w:numFmt w:val="bullet"/>
      <w:lvlText w:val="­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30654BC8"/>
    <w:multiLevelType w:val="hybridMultilevel"/>
    <w:tmpl w:val="E6922ADC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746804B3"/>
    <w:multiLevelType w:val="hybridMultilevel"/>
    <w:tmpl w:val="FF4CA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82544"/>
    <w:multiLevelType w:val="hybridMultilevel"/>
    <w:tmpl w:val="87DC8780"/>
    <w:lvl w:ilvl="0" w:tplc="B3BCDFE8">
      <w:start w:val="1"/>
      <w:numFmt w:val="bullet"/>
      <w:lvlText w:val="­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14506"/>
    <w:rsid w:val="00015664"/>
    <w:rsid w:val="00016A2B"/>
    <w:rsid w:val="00020256"/>
    <w:rsid w:val="000239A4"/>
    <w:rsid w:val="000279D0"/>
    <w:rsid w:val="00046269"/>
    <w:rsid w:val="00047801"/>
    <w:rsid w:val="000564F9"/>
    <w:rsid w:val="00071E9A"/>
    <w:rsid w:val="000773E4"/>
    <w:rsid w:val="0008185C"/>
    <w:rsid w:val="000865CF"/>
    <w:rsid w:val="00090324"/>
    <w:rsid w:val="000B34E4"/>
    <w:rsid w:val="000B54B7"/>
    <w:rsid w:val="000B6C47"/>
    <w:rsid w:val="000B7261"/>
    <w:rsid w:val="000C1012"/>
    <w:rsid w:val="000C3DA9"/>
    <w:rsid w:val="000C65DB"/>
    <w:rsid w:val="000D79F4"/>
    <w:rsid w:val="000E518B"/>
    <w:rsid w:val="000F015C"/>
    <w:rsid w:val="0010188C"/>
    <w:rsid w:val="00106AB3"/>
    <w:rsid w:val="00111A67"/>
    <w:rsid w:val="0011315E"/>
    <w:rsid w:val="0011690A"/>
    <w:rsid w:val="001206CC"/>
    <w:rsid w:val="0012384F"/>
    <w:rsid w:val="001269F8"/>
    <w:rsid w:val="00130ED9"/>
    <w:rsid w:val="00160011"/>
    <w:rsid w:val="00161401"/>
    <w:rsid w:val="0016739D"/>
    <w:rsid w:val="00173D14"/>
    <w:rsid w:val="00174510"/>
    <w:rsid w:val="00181E6B"/>
    <w:rsid w:val="001828B6"/>
    <w:rsid w:val="00192E23"/>
    <w:rsid w:val="001A6C89"/>
    <w:rsid w:val="001B1772"/>
    <w:rsid w:val="001B3169"/>
    <w:rsid w:val="001B3DB7"/>
    <w:rsid w:val="001C1FBF"/>
    <w:rsid w:val="001C5399"/>
    <w:rsid w:val="001E01E6"/>
    <w:rsid w:val="001F2720"/>
    <w:rsid w:val="001F5BED"/>
    <w:rsid w:val="00207F47"/>
    <w:rsid w:val="00213506"/>
    <w:rsid w:val="002219D0"/>
    <w:rsid w:val="002241B0"/>
    <w:rsid w:val="00230FEC"/>
    <w:rsid w:val="0024416D"/>
    <w:rsid w:val="00245711"/>
    <w:rsid w:val="00250B9C"/>
    <w:rsid w:val="00251DA6"/>
    <w:rsid w:val="00261A62"/>
    <w:rsid w:val="00265897"/>
    <w:rsid w:val="00265F1C"/>
    <w:rsid w:val="00267B75"/>
    <w:rsid w:val="00272649"/>
    <w:rsid w:val="002731A3"/>
    <w:rsid w:val="00276C4A"/>
    <w:rsid w:val="002825C2"/>
    <w:rsid w:val="00286F54"/>
    <w:rsid w:val="00292234"/>
    <w:rsid w:val="00294D82"/>
    <w:rsid w:val="00296C20"/>
    <w:rsid w:val="002B180B"/>
    <w:rsid w:val="002B38A4"/>
    <w:rsid w:val="002D43BA"/>
    <w:rsid w:val="002D6A7D"/>
    <w:rsid w:val="002E0DFC"/>
    <w:rsid w:val="002E4991"/>
    <w:rsid w:val="002F2C35"/>
    <w:rsid w:val="002F6FDA"/>
    <w:rsid w:val="00300C6A"/>
    <w:rsid w:val="00307AB9"/>
    <w:rsid w:val="00311BCD"/>
    <w:rsid w:val="00315157"/>
    <w:rsid w:val="00343A4B"/>
    <w:rsid w:val="0034533D"/>
    <w:rsid w:val="00346EEC"/>
    <w:rsid w:val="00351095"/>
    <w:rsid w:val="00374716"/>
    <w:rsid w:val="00374C6C"/>
    <w:rsid w:val="00392EB0"/>
    <w:rsid w:val="00395F94"/>
    <w:rsid w:val="003A3A43"/>
    <w:rsid w:val="003B0F4C"/>
    <w:rsid w:val="003C3F20"/>
    <w:rsid w:val="003C407D"/>
    <w:rsid w:val="003D6553"/>
    <w:rsid w:val="003E744B"/>
    <w:rsid w:val="003F04D5"/>
    <w:rsid w:val="003F0D59"/>
    <w:rsid w:val="00401AAB"/>
    <w:rsid w:val="00401C94"/>
    <w:rsid w:val="00443904"/>
    <w:rsid w:val="00450624"/>
    <w:rsid w:val="00451ACC"/>
    <w:rsid w:val="00455FE1"/>
    <w:rsid w:val="00457923"/>
    <w:rsid w:val="0046647F"/>
    <w:rsid w:val="0046652A"/>
    <w:rsid w:val="00467FBC"/>
    <w:rsid w:val="004721E3"/>
    <w:rsid w:val="00476CC6"/>
    <w:rsid w:val="0048045D"/>
    <w:rsid w:val="00481F30"/>
    <w:rsid w:val="004843B2"/>
    <w:rsid w:val="00484637"/>
    <w:rsid w:val="0049378B"/>
    <w:rsid w:val="00495EFD"/>
    <w:rsid w:val="00497790"/>
    <w:rsid w:val="004A1154"/>
    <w:rsid w:val="004A27C0"/>
    <w:rsid w:val="004B01CB"/>
    <w:rsid w:val="004B175A"/>
    <w:rsid w:val="004B707F"/>
    <w:rsid w:val="004C3EF2"/>
    <w:rsid w:val="004C4785"/>
    <w:rsid w:val="004D1292"/>
    <w:rsid w:val="004E105A"/>
    <w:rsid w:val="004E61EC"/>
    <w:rsid w:val="004E73B3"/>
    <w:rsid w:val="00500D74"/>
    <w:rsid w:val="00505EE5"/>
    <w:rsid w:val="005074E1"/>
    <w:rsid w:val="0051046F"/>
    <w:rsid w:val="00510528"/>
    <w:rsid w:val="00511936"/>
    <w:rsid w:val="0051528C"/>
    <w:rsid w:val="005152C3"/>
    <w:rsid w:val="005300E4"/>
    <w:rsid w:val="00530A22"/>
    <w:rsid w:val="00533CCD"/>
    <w:rsid w:val="005360A6"/>
    <w:rsid w:val="005461ED"/>
    <w:rsid w:val="00552F47"/>
    <w:rsid w:val="0055662A"/>
    <w:rsid w:val="005612E5"/>
    <w:rsid w:val="00563C92"/>
    <w:rsid w:val="00575068"/>
    <w:rsid w:val="00577054"/>
    <w:rsid w:val="005827F1"/>
    <w:rsid w:val="00583936"/>
    <w:rsid w:val="0058620A"/>
    <w:rsid w:val="00595BD7"/>
    <w:rsid w:val="005A05CA"/>
    <w:rsid w:val="005A4062"/>
    <w:rsid w:val="005B1B27"/>
    <w:rsid w:val="005C035B"/>
    <w:rsid w:val="005D097E"/>
    <w:rsid w:val="005D5C38"/>
    <w:rsid w:val="005D61FC"/>
    <w:rsid w:val="005E00CE"/>
    <w:rsid w:val="005E6469"/>
    <w:rsid w:val="005F4939"/>
    <w:rsid w:val="00614058"/>
    <w:rsid w:val="00620E0E"/>
    <w:rsid w:val="00622815"/>
    <w:rsid w:val="006324A8"/>
    <w:rsid w:val="006409AE"/>
    <w:rsid w:val="00652FE2"/>
    <w:rsid w:val="00655AB8"/>
    <w:rsid w:val="00660918"/>
    <w:rsid w:val="0067146C"/>
    <w:rsid w:val="006779D4"/>
    <w:rsid w:val="006A1D1E"/>
    <w:rsid w:val="006A249C"/>
    <w:rsid w:val="006A3AE6"/>
    <w:rsid w:val="006A5F28"/>
    <w:rsid w:val="006B6000"/>
    <w:rsid w:val="006B70A5"/>
    <w:rsid w:val="006C5DF1"/>
    <w:rsid w:val="006D04CC"/>
    <w:rsid w:val="006E4E33"/>
    <w:rsid w:val="006E7B54"/>
    <w:rsid w:val="006F0B77"/>
    <w:rsid w:val="006F3E68"/>
    <w:rsid w:val="007007E5"/>
    <w:rsid w:val="0070350C"/>
    <w:rsid w:val="00713B80"/>
    <w:rsid w:val="00715611"/>
    <w:rsid w:val="007166D0"/>
    <w:rsid w:val="00720C79"/>
    <w:rsid w:val="00721446"/>
    <w:rsid w:val="0072365C"/>
    <w:rsid w:val="00724756"/>
    <w:rsid w:val="00742674"/>
    <w:rsid w:val="0074505A"/>
    <w:rsid w:val="007456AD"/>
    <w:rsid w:val="00761269"/>
    <w:rsid w:val="00762169"/>
    <w:rsid w:val="0077511F"/>
    <w:rsid w:val="00775535"/>
    <w:rsid w:val="007815BA"/>
    <w:rsid w:val="00783840"/>
    <w:rsid w:val="00785E09"/>
    <w:rsid w:val="00786AAF"/>
    <w:rsid w:val="007912C6"/>
    <w:rsid w:val="007B32A8"/>
    <w:rsid w:val="007C284A"/>
    <w:rsid w:val="007C733F"/>
    <w:rsid w:val="007D0B96"/>
    <w:rsid w:val="007D4256"/>
    <w:rsid w:val="007D4B41"/>
    <w:rsid w:val="007E23BA"/>
    <w:rsid w:val="007F0B00"/>
    <w:rsid w:val="007F188F"/>
    <w:rsid w:val="007F3310"/>
    <w:rsid w:val="00801A07"/>
    <w:rsid w:val="008145B0"/>
    <w:rsid w:val="00815008"/>
    <w:rsid w:val="00833708"/>
    <w:rsid w:val="00837343"/>
    <w:rsid w:val="00842E97"/>
    <w:rsid w:val="00850EE9"/>
    <w:rsid w:val="008622C9"/>
    <w:rsid w:val="00864DCC"/>
    <w:rsid w:val="00872064"/>
    <w:rsid w:val="008747D2"/>
    <w:rsid w:val="00877D4B"/>
    <w:rsid w:val="008A01CF"/>
    <w:rsid w:val="008A2476"/>
    <w:rsid w:val="008C1C1F"/>
    <w:rsid w:val="008C52DA"/>
    <w:rsid w:val="008C64B5"/>
    <w:rsid w:val="008E05EA"/>
    <w:rsid w:val="008E42C1"/>
    <w:rsid w:val="008E4B46"/>
    <w:rsid w:val="008E67C2"/>
    <w:rsid w:val="008F54F7"/>
    <w:rsid w:val="008F687E"/>
    <w:rsid w:val="0090056D"/>
    <w:rsid w:val="0090450E"/>
    <w:rsid w:val="0092389C"/>
    <w:rsid w:val="009422B4"/>
    <w:rsid w:val="009426D9"/>
    <w:rsid w:val="00952ACD"/>
    <w:rsid w:val="009540BD"/>
    <w:rsid w:val="00955349"/>
    <w:rsid w:val="00960DCC"/>
    <w:rsid w:val="00966922"/>
    <w:rsid w:val="00971522"/>
    <w:rsid w:val="009875A7"/>
    <w:rsid w:val="00987A05"/>
    <w:rsid w:val="009A3EA8"/>
    <w:rsid w:val="009A4296"/>
    <w:rsid w:val="009B4812"/>
    <w:rsid w:val="009C257A"/>
    <w:rsid w:val="009C4C58"/>
    <w:rsid w:val="009C6EF6"/>
    <w:rsid w:val="009C73C9"/>
    <w:rsid w:val="009D332A"/>
    <w:rsid w:val="009D4760"/>
    <w:rsid w:val="009D73EF"/>
    <w:rsid w:val="009F39F0"/>
    <w:rsid w:val="009F648F"/>
    <w:rsid w:val="00A06191"/>
    <w:rsid w:val="00A07EA6"/>
    <w:rsid w:val="00A20D94"/>
    <w:rsid w:val="00A227CA"/>
    <w:rsid w:val="00A24AB4"/>
    <w:rsid w:val="00A27130"/>
    <w:rsid w:val="00A304EF"/>
    <w:rsid w:val="00A30D29"/>
    <w:rsid w:val="00A34265"/>
    <w:rsid w:val="00A34F6D"/>
    <w:rsid w:val="00A37154"/>
    <w:rsid w:val="00A37F37"/>
    <w:rsid w:val="00A42AA5"/>
    <w:rsid w:val="00A43F21"/>
    <w:rsid w:val="00A459B3"/>
    <w:rsid w:val="00A50316"/>
    <w:rsid w:val="00A53768"/>
    <w:rsid w:val="00A64D16"/>
    <w:rsid w:val="00A66010"/>
    <w:rsid w:val="00A67905"/>
    <w:rsid w:val="00A84DBF"/>
    <w:rsid w:val="00A87551"/>
    <w:rsid w:val="00A90883"/>
    <w:rsid w:val="00A95E63"/>
    <w:rsid w:val="00AA59BA"/>
    <w:rsid w:val="00AA7B59"/>
    <w:rsid w:val="00AC4AEB"/>
    <w:rsid w:val="00AD4516"/>
    <w:rsid w:val="00AE0234"/>
    <w:rsid w:val="00AE2AFC"/>
    <w:rsid w:val="00AF6884"/>
    <w:rsid w:val="00B019F9"/>
    <w:rsid w:val="00B01C8E"/>
    <w:rsid w:val="00B01DAA"/>
    <w:rsid w:val="00B044E1"/>
    <w:rsid w:val="00B10B3F"/>
    <w:rsid w:val="00B12598"/>
    <w:rsid w:val="00B15282"/>
    <w:rsid w:val="00B15FC9"/>
    <w:rsid w:val="00B20902"/>
    <w:rsid w:val="00B20FC5"/>
    <w:rsid w:val="00B245F7"/>
    <w:rsid w:val="00B25506"/>
    <w:rsid w:val="00B27D52"/>
    <w:rsid w:val="00B323FE"/>
    <w:rsid w:val="00B366EA"/>
    <w:rsid w:val="00B40927"/>
    <w:rsid w:val="00B41E98"/>
    <w:rsid w:val="00B51AD1"/>
    <w:rsid w:val="00B65D44"/>
    <w:rsid w:val="00B82072"/>
    <w:rsid w:val="00B829F8"/>
    <w:rsid w:val="00B83375"/>
    <w:rsid w:val="00B8492A"/>
    <w:rsid w:val="00B851D3"/>
    <w:rsid w:val="00B9031C"/>
    <w:rsid w:val="00BA262A"/>
    <w:rsid w:val="00BA3A14"/>
    <w:rsid w:val="00BB493F"/>
    <w:rsid w:val="00BB51C8"/>
    <w:rsid w:val="00BD0679"/>
    <w:rsid w:val="00BD13A0"/>
    <w:rsid w:val="00BD1AA0"/>
    <w:rsid w:val="00BD5BE8"/>
    <w:rsid w:val="00BD6098"/>
    <w:rsid w:val="00BD7D7A"/>
    <w:rsid w:val="00BF4FCA"/>
    <w:rsid w:val="00C12D13"/>
    <w:rsid w:val="00C202FC"/>
    <w:rsid w:val="00C26EE0"/>
    <w:rsid w:val="00C306F7"/>
    <w:rsid w:val="00C31620"/>
    <w:rsid w:val="00C324D9"/>
    <w:rsid w:val="00C3471D"/>
    <w:rsid w:val="00C34D38"/>
    <w:rsid w:val="00C35618"/>
    <w:rsid w:val="00C41664"/>
    <w:rsid w:val="00C66866"/>
    <w:rsid w:val="00C72D8C"/>
    <w:rsid w:val="00C74BCE"/>
    <w:rsid w:val="00C77172"/>
    <w:rsid w:val="00C809EB"/>
    <w:rsid w:val="00C8135E"/>
    <w:rsid w:val="00C95FE2"/>
    <w:rsid w:val="00C96839"/>
    <w:rsid w:val="00CB5FC6"/>
    <w:rsid w:val="00CD5C67"/>
    <w:rsid w:val="00CD700E"/>
    <w:rsid w:val="00CE1233"/>
    <w:rsid w:val="00CF2067"/>
    <w:rsid w:val="00CF7E14"/>
    <w:rsid w:val="00D016FC"/>
    <w:rsid w:val="00D02571"/>
    <w:rsid w:val="00D12CC0"/>
    <w:rsid w:val="00D12DDD"/>
    <w:rsid w:val="00D1412B"/>
    <w:rsid w:val="00D145B3"/>
    <w:rsid w:val="00D14651"/>
    <w:rsid w:val="00D225DF"/>
    <w:rsid w:val="00D3460C"/>
    <w:rsid w:val="00D34883"/>
    <w:rsid w:val="00D36C70"/>
    <w:rsid w:val="00D425B0"/>
    <w:rsid w:val="00D502D0"/>
    <w:rsid w:val="00D56C0A"/>
    <w:rsid w:val="00D60410"/>
    <w:rsid w:val="00D62C02"/>
    <w:rsid w:val="00D648A9"/>
    <w:rsid w:val="00D659DB"/>
    <w:rsid w:val="00D71DB1"/>
    <w:rsid w:val="00D75F92"/>
    <w:rsid w:val="00DA14AF"/>
    <w:rsid w:val="00DA1521"/>
    <w:rsid w:val="00DA2B23"/>
    <w:rsid w:val="00DA63B3"/>
    <w:rsid w:val="00DA6A64"/>
    <w:rsid w:val="00DB2740"/>
    <w:rsid w:val="00DB3833"/>
    <w:rsid w:val="00DC1EB5"/>
    <w:rsid w:val="00DC6176"/>
    <w:rsid w:val="00DD3111"/>
    <w:rsid w:val="00DE3032"/>
    <w:rsid w:val="00DF2D59"/>
    <w:rsid w:val="00DF3BB1"/>
    <w:rsid w:val="00E051A5"/>
    <w:rsid w:val="00E16BBA"/>
    <w:rsid w:val="00E42810"/>
    <w:rsid w:val="00E50F5E"/>
    <w:rsid w:val="00E5219D"/>
    <w:rsid w:val="00E611C7"/>
    <w:rsid w:val="00E717F6"/>
    <w:rsid w:val="00E7266B"/>
    <w:rsid w:val="00E729D7"/>
    <w:rsid w:val="00E75DBA"/>
    <w:rsid w:val="00E85E43"/>
    <w:rsid w:val="00E87D0B"/>
    <w:rsid w:val="00E90067"/>
    <w:rsid w:val="00E91A6A"/>
    <w:rsid w:val="00EB750B"/>
    <w:rsid w:val="00EE276E"/>
    <w:rsid w:val="00EE48ED"/>
    <w:rsid w:val="00EF2675"/>
    <w:rsid w:val="00EF6BCA"/>
    <w:rsid w:val="00F00C84"/>
    <w:rsid w:val="00F25AC4"/>
    <w:rsid w:val="00F27229"/>
    <w:rsid w:val="00F30787"/>
    <w:rsid w:val="00F32475"/>
    <w:rsid w:val="00F33FAC"/>
    <w:rsid w:val="00F36242"/>
    <w:rsid w:val="00F36F16"/>
    <w:rsid w:val="00F45CE3"/>
    <w:rsid w:val="00F66500"/>
    <w:rsid w:val="00F753C2"/>
    <w:rsid w:val="00F818D8"/>
    <w:rsid w:val="00F83019"/>
    <w:rsid w:val="00F83DB3"/>
    <w:rsid w:val="00FA20C8"/>
    <w:rsid w:val="00FA61CF"/>
    <w:rsid w:val="00FB0F9E"/>
    <w:rsid w:val="00FB4C7A"/>
    <w:rsid w:val="00FB69F8"/>
    <w:rsid w:val="00FB7085"/>
    <w:rsid w:val="00FC2852"/>
    <w:rsid w:val="00FD4FF7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86C2157"/>
  <w15:chartTrackingRefBased/>
  <w15:docId w15:val="{09F4B08F-F3D1-4930-9703-00CF5E19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506"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link w:val="TextoindependienteCar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AC4AEB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0D79F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paragraph" w:customStyle="1" w:styleId="Paragraph2">
    <w:name w:val="Paragraph2"/>
    <w:basedOn w:val="Normal"/>
    <w:rsid w:val="001C5399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customStyle="1" w:styleId="InfoBlue">
    <w:name w:val="InfoBlue"/>
    <w:basedOn w:val="Normal"/>
    <w:next w:val="Textoindependiente"/>
    <w:rsid w:val="001C5399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customStyle="1" w:styleId="InfoBlueCarCarCar">
    <w:name w:val="InfoBlue Car Car Car"/>
    <w:link w:val="InfoBlueCarCar"/>
    <w:locked/>
    <w:rsid w:val="001C5399"/>
    <w:rPr>
      <w:rFonts w:ascii="Verdana" w:eastAsia="Batang" w:hAnsi="Verdana" w:cs="Arial"/>
      <w:lang w:val="es-ES" w:eastAsia="en-US"/>
    </w:rPr>
  </w:style>
  <w:style w:type="paragraph" w:customStyle="1" w:styleId="InfoBlueCarCar">
    <w:name w:val="InfoBlue Car Car"/>
    <w:basedOn w:val="Normal"/>
    <w:next w:val="Textoindependiente"/>
    <w:link w:val="InfoBlueCarCarCar"/>
    <w:autoRedefine/>
    <w:rsid w:val="001C5399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eastAsia="Batang" w:hAnsi="Verdana" w:cs="Arial"/>
      <w:sz w:val="20"/>
      <w:lang w:val="es-ES" w:eastAsia="en-U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014506"/>
    <w:rPr>
      <w:rFonts w:ascii="Arial" w:hAnsi="Arial"/>
      <w:b/>
      <w:sz w:val="26"/>
      <w:lang w:val="es-ES_tradnl" w:eastAsia="es-ES"/>
    </w:rPr>
  </w:style>
  <w:style w:type="character" w:customStyle="1" w:styleId="TextoindependienteCar">
    <w:name w:val="Texto independiente Car"/>
    <w:link w:val="Textoindependiente"/>
    <w:rsid w:val="00014506"/>
    <w:rPr>
      <w:rFonts w:ascii="Arial" w:hAnsi="Arial"/>
      <w:b/>
      <w:sz w:val="4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3D1FC-A384-4330-93AC-8572C1A7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58</TotalTime>
  <Pages>1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MIG-TI-2021 Ficha de Proyecto</vt:lpstr>
    </vt:vector>
  </TitlesOfParts>
  <Company>M&amp;T Consulting www.mytconsulting.com</Company>
  <LinksUpToDate>false</LinksUpToDate>
  <CharactersWithSpaces>3037</CharactersWithSpaces>
  <SharedDoc>false</SharedDoc>
  <HLinks>
    <vt:vector size="54" baseType="variant"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_Toc199650648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_Toc199650648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_Toc199650647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_Toc199650645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_Toc199655581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_Toc199655580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_Toc199655579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_Toc199655578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_Toc199650644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MIG-TI-2021 Ficha de Proyecto</dc:title>
  <dc:subject/>
  <dc:creator>Eric Morán Añazco</dc:creator>
  <cp:keywords/>
  <cp:lastModifiedBy>PI75115108 (Soto Cunya, Giner Alonso)</cp:lastModifiedBy>
  <cp:revision>4</cp:revision>
  <cp:lastPrinted>2008-05-27T15:18:00Z</cp:lastPrinted>
  <dcterms:created xsi:type="dcterms:W3CDTF">2021-06-09T05:47:00Z</dcterms:created>
  <dcterms:modified xsi:type="dcterms:W3CDTF">2021-06-18T04:05:00Z</dcterms:modified>
</cp:coreProperties>
</file>